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652" w:rsidP="00AB3461" w:rsidRDefault="002E5652">
      <w:pPr>
        <w:pStyle w:val="Sous-titre"/>
      </w:pPr>
      <w:bookmarkStart w:name="_GoBack" w:id="0"/>
      <w:bookmarkEnd w:id="0"/>
    </w:p>
    <w:tbl>
      <w:tblPr>
        <w:tblW w:w="10206" w:type="dxa"/>
        <w:tblLayout w:type="fixed"/>
        <w:tblLook w:val="01E0" w:firstRow="1" w:lastRow="1" w:firstColumn="1" w:lastColumn="1" w:noHBand="0" w:noVBand="0"/>
      </w:tblPr>
      <w:tblGrid>
        <w:gridCol w:w="2450"/>
        <w:gridCol w:w="7756"/>
      </w:tblGrid>
      <w:tr w:rsidRPr="0009682F" w:rsidR="00D86390" w:rsidTr="00852AA9">
        <w:trPr>
          <w:trHeight w:val="1606"/>
        </w:trPr>
        <w:tc>
          <w:tcPr>
            <w:tcW w:w="2450" w:type="dxa"/>
            <w:tcBorders>
              <w:right w:val="single" w:color="008000" w:sz="4" w:space="0"/>
            </w:tcBorders>
            <w:shd w:val="clear" w:color="auto" w:fill="auto"/>
            <w:vAlign w:val="bottom"/>
          </w:tcPr>
          <w:p w:rsidRPr="00852AA9" w:rsidR="002E5652" w:rsidP="000D2366" w:rsidRDefault="002E5652">
            <w:pPr>
              <w:pStyle w:val="Pieddepage"/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</w:rPr>
            </w:pPr>
            <w:r w:rsidRPr="00852AA9">
              <w:rPr>
                <w:color w:val="61BF1A"/>
                <w:sz w:val="28"/>
                <w:szCs w:val="28"/>
              </w:rPr>
              <w:sym w:font="Wingdings 3" w:char="F0B4"/>
            </w:r>
            <w:r w:rsidR="000D2366">
              <w:rPr>
                <w:color w:val="61BF1A"/>
                <w:sz w:val="28"/>
                <w:szCs w:val="28"/>
              </w:rPr>
              <w:t xml:space="preserve"> </w:t>
            </w:r>
            <w:r w:rsidRPr="00852AA9">
              <w:rPr>
                <w:b/>
              </w:rPr>
              <w:t xml:space="preserve">Afpa </w:t>
            </w:r>
            <w:r w:rsidR="007E1A59">
              <w:rPr>
                <w:b/>
              </w:rPr>
              <w:t>Limousin</w:t>
            </w:r>
          </w:p>
          <w:p w:rsidRPr="00046F9F" w:rsidR="002E5652" w:rsidP="00852AA9" w:rsidRDefault="002E5652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Pr="0009682F" w:rsidR="00D86390" w:rsidP="00A336CB" w:rsidRDefault="007E1A59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t>Centre</w:t>
            </w:r>
            <w:r w:rsidRPr="00046F9F" w:rsidR="002E5652">
              <w:t xml:space="preserve"> de formation de </w:t>
            </w:r>
            <w:r w:rsidRPr="00081F7A" w:rsidR="00081F7A">
              <w:t>BRIVE la G</w:t>
            </w:r>
            <w:r w:rsidR="00A336CB">
              <w:t>AILLARDE</w:t>
            </w:r>
            <w:r w:rsidRPr="00081F7A" w:rsidR="002E5652">
              <w:t xml:space="preserve"> </w:t>
            </w:r>
          </w:p>
        </w:tc>
        <w:tc>
          <w:tcPr>
            <w:tcW w:w="7756" w:type="dxa"/>
            <w:tcBorders>
              <w:top w:val="single" w:color="008000" w:sz="4" w:space="0"/>
              <w:left w:val="single" w:color="008000" w:sz="4" w:space="0"/>
              <w:bottom w:val="single" w:color="008000" w:sz="4" w:space="0"/>
              <w:right w:val="single" w:color="008000" w:sz="4" w:space="0"/>
            </w:tcBorders>
          </w:tcPr>
          <w:p w:rsidRPr="00852AA9" w:rsidR="00D86390" w:rsidP="00852AA9" w:rsidRDefault="003443AE">
            <w:pPr>
              <w:tabs>
                <w:tab w:val="left" w:pos="324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smallCaps/>
              </w:rPr>
            </w:pPr>
            <w:r w:rsidRPr="00852AA9">
              <w:rPr>
                <w:b/>
                <w:smallCaps/>
              </w:rPr>
              <w:t>conclue entre</w:t>
            </w:r>
          </w:p>
          <w:p w:rsidRPr="0009682F" w:rsidR="00D86390" w:rsidP="00852AA9" w:rsidRDefault="00D86390">
            <w:pPr>
              <w:keepNext/>
              <w:tabs>
                <w:tab w:val="left" w:pos="3240"/>
              </w:tabs>
              <w:overflowPunct w:val="0"/>
              <w:autoSpaceDE w:val="0"/>
              <w:autoSpaceDN w:val="0"/>
              <w:adjustRightInd w:val="0"/>
              <w:spacing w:before="120"/>
              <w:textAlignment w:val="baseline"/>
            </w:pPr>
            <w:r w:rsidRPr="0009682F">
              <w:t>L’A</w:t>
            </w:r>
            <w:r w:rsidR="006B5B39">
              <w:t>gence</w:t>
            </w:r>
            <w:r w:rsidRPr="0009682F">
              <w:t xml:space="preserve"> Nationale pour la Formation Professionnelle des Adultes, dont le siège est situé</w:t>
            </w:r>
            <w:r w:rsidRPr="0009682F" w:rsidR="003443AE">
              <w:t>: 13 Pl</w:t>
            </w:r>
            <w:r w:rsidRPr="0009682F">
              <w:t>ace du Général de Gaulle, 93108 Montreuil Cedex</w:t>
            </w:r>
          </w:p>
          <w:p w:rsidR="003C364C" w:rsidP="00852AA9" w:rsidRDefault="00D86390">
            <w:pPr>
              <w:tabs>
                <w:tab w:val="left" w:pos="3240"/>
              </w:tabs>
              <w:overflowPunct w:val="0"/>
              <w:autoSpaceDE w:val="0"/>
              <w:autoSpaceDN w:val="0"/>
              <w:adjustRightInd w:val="0"/>
              <w:spacing w:before="60" w:line="360" w:lineRule="auto"/>
              <w:textAlignment w:val="baseline"/>
            </w:pPr>
            <w:r w:rsidRPr="0009682F">
              <w:t xml:space="preserve">Représentée par </w:t>
            </w:r>
            <w:r w:rsidR="00381D85">
              <w:t>Madame Armelle DIEMOZ-BASTIEN</w:t>
            </w:r>
          </w:p>
          <w:p w:rsidR="00081F7A" w:rsidP="00081F7A" w:rsidRDefault="00381D85">
            <w:pPr>
              <w:tabs>
                <w:tab w:val="left" w:pos="4932"/>
              </w:tabs>
              <w:overflowPunct w:val="0"/>
              <w:autoSpaceDE w:val="0"/>
              <w:autoSpaceDN w:val="0"/>
              <w:adjustRightInd w:val="0"/>
              <w:spacing w:before="60"/>
              <w:textAlignment w:val="baseline"/>
              <w:rPr>
                <w:b/>
              </w:rPr>
            </w:pPr>
            <w:r>
              <w:t>Directrice</w:t>
            </w:r>
            <w:r w:rsidRPr="0009682F" w:rsidR="00D86390">
              <w:t xml:space="preserve"> du centre A.F.P.A</w:t>
            </w:r>
            <w:r w:rsidRPr="0009682F" w:rsidR="003443AE">
              <w:t xml:space="preserve"> </w:t>
            </w:r>
            <w:r w:rsidR="00AB3461">
              <w:t xml:space="preserve"> </w:t>
            </w:r>
          </w:p>
          <w:p w:rsidRPr="00226DDF" w:rsidR="003443AE" w:rsidP="00081F7A" w:rsidRDefault="00D86390">
            <w:pPr>
              <w:tabs>
                <w:tab w:val="left" w:pos="4932"/>
              </w:tabs>
              <w:overflowPunct w:val="0"/>
              <w:autoSpaceDE w:val="0"/>
              <w:autoSpaceDN w:val="0"/>
              <w:adjustRightInd w:val="0"/>
              <w:spacing w:before="60"/>
              <w:textAlignment w:val="baseline"/>
            </w:pPr>
            <w:r w:rsidRPr="0009682F">
              <w:t>d’une part, et</w:t>
            </w:r>
          </w:p>
        </w:tc>
      </w:tr>
      <w:tr w:rsidRPr="00852AA9" w:rsidR="002E5652" w:rsidTr="00852AA9">
        <w:trPr>
          <w:trHeight w:val="276"/>
        </w:trPr>
        <w:tc>
          <w:tcPr>
            <w:tcW w:w="2450" w:type="dxa"/>
          </w:tcPr>
          <w:p w:rsidRPr="00852AA9" w:rsidR="002E5652" w:rsidP="00852AA9" w:rsidRDefault="002E565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highlight w:val="yellow"/>
              </w:rPr>
            </w:pPr>
          </w:p>
        </w:tc>
        <w:tc>
          <w:tcPr>
            <w:tcW w:w="7756" w:type="dxa"/>
            <w:tcBorders>
              <w:top w:val="single" w:color="008000" w:sz="4" w:space="0"/>
              <w:bottom w:val="single" w:color="008000" w:sz="4" w:space="0"/>
            </w:tcBorders>
          </w:tcPr>
          <w:p w:rsidRPr="00852AA9" w:rsidR="002E5652" w:rsidP="00852AA9" w:rsidRDefault="002E5652">
            <w:pPr>
              <w:overflowPunct w:val="0"/>
              <w:autoSpaceDE w:val="0"/>
              <w:autoSpaceDN w:val="0"/>
              <w:adjustRightInd w:val="0"/>
              <w:spacing w:line="360" w:lineRule="auto"/>
              <w:ind w:left="72"/>
              <w:textAlignment w:val="baseline"/>
              <w:rPr>
                <w:b/>
              </w:rPr>
            </w:pPr>
          </w:p>
        </w:tc>
      </w:tr>
      <w:tr w:rsidRPr="00852AA9" w:rsidR="00DB3D02" w:rsidTr="00852AA9">
        <w:trPr>
          <w:trHeight w:val="1422"/>
        </w:trPr>
        <w:tc>
          <w:tcPr>
            <w:tcW w:w="2450" w:type="dxa"/>
            <w:tcBorders>
              <w:right w:val="single" w:color="008000" w:sz="4" w:space="0"/>
            </w:tcBorders>
          </w:tcPr>
          <w:p w:rsidRPr="00081F7A" w:rsidR="002E5652" w:rsidP="00852AA9" w:rsidRDefault="00081F7A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t>53, rue Maurice Rollinat</w:t>
            </w:r>
          </w:p>
          <w:p w:rsidRPr="00BD0278" w:rsidR="00DB3D02" w:rsidP="001824FE" w:rsidRDefault="00081F7A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t>19100 Brive la Gaillarde</w:t>
            </w:r>
          </w:p>
        </w:tc>
        <w:tc>
          <w:tcPr>
            <w:tcW w:w="7756" w:type="dxa"/>
            <w:tcBorders>
              <w:top w:val="single" w:color="008000" w:sz="4" w:space="0"/>
              <w:left w:val="single" w:color="008000" w:sz="4" w:space="0"/>
              <w:bottom w:val="single" w:color="008000" w:sz="4" w:space="0"/>
              <w:right w:val="single" w:color="008000" w:sz="4" w:space="0"/>
            </w:tcBorders>
          </w:tcPr>
          <w:p w:rsidRPr="00F45759" w:rsidR="00226DDF" w:rsidP="00445726" w:rsidRDefault="00226DDF">
            <w:pPr>
              <w:tabs>
                <w:tab w:val="left" w:pos="1803"/>
              </w:tabs>
              <w:overflowPunct w:val="0"/>
              <w:autoSpaceDE w:val="0"/>
              <w:autoSpaceDN w:val="0"/>
              <w:adjustRightInd w:val="0"/>
              <w:spacing w:before="40" w:line="360" w:lineRule="auto"/>
              <w:ind w:left="72"/>
              <w:textAlignment w:val="baseline"/>
              <w:rPr>
                <w:b/>
              </w:rPr>
            </w:pPr>
            <w:r w:rsidRPr="00892358">
              <w:t>L’entreprise :</w:t>
            </w:r>
            <w:r w:rsidR="00F45759">
              <w:rPr>
                <w:b/>
              </w:rPr>
              <w:tab/>
            </w:r>
            <w:r w:rsidR="00445726">
              <w:rPr>
                <w:b/>
              </w:rPr>
              <w:fldChar w:fldCharType="begin"/>
            </w:r>
            <w:r w:rsidR="00445726">
              <w:rPr>
                <w:b/>
              </w:rPr>
              <w:instrText xml:space="preserve"> MERGEFIELD Entreprise </w:instrText>
            </w:r>
            <w:r w:rsidR="00445726">
              <w:rPr>
                <w:b/>
              </w:rPr>
              <w:fldChar w:fldCharType="separate"/>
            </w:r>
            <w:r w:rsidR="00910468">
              <w:rPr>
                <w:b/>
                <w:noProof/>
              </w:rPr>
              <w:t>«Entreprise»</w:t>
            </w:r>
            <w:r w:rsidR="00445726">
              <w:rPr>
                <w:b/>
              </w:rPr>
              <w:fldChar w:fldCharType="end"/>
            </w:r>
          </w:p>
          <w:p w:rsidRPr="00852AA9" w:rsidR="007A75AF" w:rsidP="00DD5303" w:rsidRDefault="00F45759">
            <w:pPr>
              <w:tabs>
                <w:tab w:val="left" w:pos="1803"/>
              </w:tabs>
              <w:overflowPunct w:val="0"/>
              <w:autoSpaceDE w:val="0"/>
              <w:autoSpaceDN w:val="0"/>
              <w:adjustRightInd w:val="0"/>
              <w:spacing w:before="40" w:line="360" w:lineRule="auto"/>
              <w:ind w:left="72"/>
              <w:textAlignment w:val="baseline"/>
              <w:rPr>
                <w:b/>
              </w:rPr>
            </w:pPr>
            <w:r>
              <w:rPr>
                <w:b/>
              </w:rPr>
              <w:tab/>
            </w:r>
            <w:r w:rsidR="00445726">
              <w:rPr>
                <w:b/>
              </w:rPr>
              <w:fldChar w:fldCharType="begin"/>
            </w:r>
            <w:r w:rsidR="00445726">
              <w:rPr>
                <w:b/>
              </w:rPr>
              <w:instrText xml:space="preserve"> MERGEFIELD Adresse1 </w:instrText>
            </w:r>
            <w:r w:rsidR="00445726">
              <w:rPr>
                <w:b/>
              </w:rPr>
              <w:fldChar w:fldCharType="separate"/>
            </w:r>
            <w:r w:rsidR="00910468">
              <w:rPr>
                <w:b/>
                <w:noProof/>
              </w:rPr>
              <w:t>«Adresse1»</w:t>
            </w:r>
            <w:r w:rsidR="00445726">
              <w:rPr>
                <w:b/>
              </w:rPr>
              <w:fldChar w:fldCharType="end"/>
            </w:r>
          </w:p>
          <w:p w:rsidR="00CE0250" w:rsidP="00DD5303" w:rsidRDefault="00F45759">
            <w:pPr>
              <w:tabs>
                <w:tab w:val="left" w:pos="1803"/>
              </w:tabs>
              <w:overflowPunct w:val="0"/>
              <w:autoSpaceDE w:val="0"/>
              <w:autoSpaceDN w:val="0"/>
              <w:adjustRightInd w:val="0"/>
              <w:spacing w:before="40" w:line="360" w:lineRule="auto"/>
              <w:ind w:left="72"/>
              <w:textAlignment w:val="baseline"/>
              <w:rPr>
                <w:b/>
                <w:noProof/>
              </w:rPr>
            </w:pPr>
            <w:r>
              <w:tab/>
            </w:r>
            <w:r w:rsidR="00445726">
              <w:rPr>
                <w:b/>
                <w:noProof/>
              </w:rPr>
              <w:fldChar w:fldCharType="begin"/>
            </w:r>
            <w:r w:rsidR="00445726">
              <w:rPr>
                <w:b/>
                <w:noProof/>
              </w:rPr>
              <w:instrText xml:space="preserve"> MERGEFIELD Adresse2 </w:instrText>
            </w:r>
            <w:r w:rsidR="00910468">
              <w:rPr>
                <w:b/>
                <w:noProof/>
              </w:rPr>
              <w:fldChar w:fldCharType="separate"/>
            </w:r>
            <w:r w:rsidR="00910468">
              <w:rPr>
                <w:b/>
                <w:noProof/>
              </w:rPr>
              <w:t>«Adresse2»</w:t>
            </w:r>
            <w:r w:rsidR="00445726">
              <w:rPr>
                <w:b/>
                <w:noProof/>
              </w:rPr>
              <w:fldChar w:fldCharType="end"/>
            </w:r>
          </w:p>
          <w:p w:rsidR="00445726" w:rsidP="00DD5303" w:rsidRDefault="00445726">
            <w:pPr>
              <w:tabs>
                <w:tab w:val="left" w:pos="1803"/>
              </w:tabs>
              <w:overflowPunct w:val="0"/>
              <w:autoSpaceDE w:val="0"/>
              <w:autoSpaceDN w:val="0"/>
              <w:adjustRightInd w:val="0"/>
              <w:spacing w:before="40" w:line="360" w:lineRule="auto"/>
              <w:ind w:left="72"/>
              <w:textAlignment w:val="baseline"/>
              <w:rPr>
                <w:b/>
                <w:noProof/>
              </w:rPr>
            </w:pPr>
            <w:r>
              <w:rPr>
                <w:b/>
                <w:noProof/>
              </w:rPr>
              <w:tab/>
            </w:r>
            <w:r>
              <w:rPr>
                <w:b/>
                <w:noProof/>
              </w:rPr>
              <w:fldChar w:fldCharType="begin"/>
            </w:r>
            <w:r>
              <w:rPr>
                <w:b/>
                <w:noProof/>
              </w:rPr>
              <w:instrText xml:space="preserve"> MERGEFIELD Adresse3 </w:instrText>
            </w:r>
            <w:r w:rsidR="00910468">
              <w:rPr>
                <w:b/>
                <w:noProof/>
              </w:rPr>
              <w:fldChar w:fldCharType="separate"/>
            </w:r>
            <w:r w:rsidR="00910468">
              <w:rPr>
                <w:b/>
                <w:noProof/>
              </w:rPr>
              <w:t>«Adresse3»</w:t>
            </w:r>
            <w:r>
              <w:rPr>
                <w:b/>
                <w:noProof/>
              </w:rPr>
              <w:fldChar w:fldCharType="end"/>
            </w:r>
          </w:p>
          <w:p w:rsidRPr="00CE0250" w:rsidR="00445726" w:rsidP="00DD5303" w:rsidRDefault="00445726">
            <w:pPr>
              <w:tabs>
                <w:tab w:val="left" w:pos="1803"/>
              </w:tabs>
              <w:overflowPunct w:val="0"/>
              <w:autoSpaceDE w:val="0"/>
              <w:autoSpaceDN w:val="0"/>
              <w:adjustRightInd w:val="0"/>
              <w:spacing w:before="40" w:line="360" w:lineRule="auto"/>
              <w:ind w:left="72"/>
              <w:textAlignment w:val="baseline"/>
              <w:rPr>
                <w:b/>
                <w:noProof/>
              </w:rPr>
            </w:pPr>
            <w:r>
              <w:rPr>
                <w:b/>
                <w:noProof/>
              </w:rPr>
              <w:tab/>
            </w:r>
            <w:r>
              <w:rPr>
                <w:b/>
                <w:noProof/>
              </w:rPr>
              <w:fldChar w:fldCharType="begin"/>
            </w:r>
            <w:r>
              <w:rPr>
                <w:b/>
                <w:noProof/>
              </w:rPr>
              <w:instrText xml:space="preserve"> MERGEFIELD Code_Postal </w:instrText>
            </w:r>
            <w:r>
              <w:rPr>
                <w:b/>
                <w:noProof/>
              </w:rPr>
              <w:fldChar w:fldCharType="separate"/>
            </w:r>
            <w:r w:rsidR="00910468">
              <w:rPr>
                <w:b/>
                <w:noProof/>
              </w:rPr>
              <w:t>«Code_Postal»</w:t>
            </w:r>
            <w:r>
              <w:rPr>
                <w:b/>
                <w:noProof/>
              </w:rPr>
              <w:fldChar w:fldCharType="end"/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fldChar w:fldCharType="begin"/>
            </w:r>
            <w:r>
              <w:rPr>
                <w:b/>
                <w:noProof/>
              </w:rPr>
              <w:instrText xml:space="preserve"> MERGEFIELD Commune </w:instrText>
            </w:r>
            <w:r>
              <w:rPr>
                <w:b/>
                <w:noProof/>
              </w:rPr>
              <w:fldChar w:fldCharType="separate"/>
            </w:r>
            <w:r w:rsidR="00910468">
              <w:rPr>
                <w:b/>
                <w:noProof/>
              </w:rPr>
              <w:t>«Commune»</w:t>
            </w:r>
            <w:r>
              <w:rPr>
                <w:b/>
                <w:noProof/>
              </w:rPr>
              <w:fldChar w:fldCharType="end"/>
            </w:r>
          </w:p>
          <w:p w:rsidRPr="00852AA9" w:rsidR="003443AE" w:rsidP="00445726" w:rsidRDefault="00DD5303">
            <w:pPr>
              <w:tabs>
                <w:tab w:val="left" w:pos="985"/>
                <w:tab w:val="left" w:pos="1803"/>
              </w:tabs>
              <w:overflowPunct w:val="0"/>
              <w:autoSpaceDE w:val="0"/>
              <w:autoSpaceDN w:val="0"/>
              <w:adjustRightInd w:val="0"/>
              <w:spacing w:before="40" w:line="360" w:lineRule="auto"/>
              <w:ind w:left="72"/>
              <w:textAlignment w:val="baseline"/>
              <w:rPr>
                <w:color w:val="4A824F"/>
              </w:rPr>
            </w:pPr>
            <w:r>
              <w:tab/>
            </w:r>
            <w:r w:rsidRPr="0009682F" w:rsidR="003443AE">
              <w:t>Tel :</w:t>
            </w:r>
            <w:r w:rsidRPr="00852AA9" w:rsidR="007A75AF">
              <w:rPr>
                <w:b/>
              </w:rPr>
              <w:t xml:space="preserve"> </w:t>
            </w:r>
            <w:r>
              <w:rPr>
                <w:b/>
              </w:rPr>
              <w:tab/>
            </w:r>
            <w:r w:rsidR="00445726">
              <w:rPr>
                <w:b/>
              </w:rPr>
              <w:fldChar w:fldCharType="begin"/>
            </w:r>
            <w:r w:rsidR="00445726">
              <w:rPr>
                <w:b/>
              </w:rPr>
              <w:instrText xml:space="preserve"> MERGEFIELD Tél_ </w:instrText>
            </w:r>
            <w:r w:rsidR="00445726">
              <w:rPr>
                <w:b/>
              </w:rPr>
              <w:fldChar w:fldCharType="separate"/>
            </w:r>
            <w:r w:rsidR="00910468">
              <w:rPr>
                <w:b/>
                <w:noProof/>
              </w:rPr>
              <w:t>«Tél_»</w:t>
            </w:r>
            <w:r w:rsidR="00445726">
              <w:rPr>
                <w:b/>
              </w:rPr>
              <w:fldChar w:fldCharType="end"/>
            </w:r>
          </w:p>
        </w:tc>
      </w:tr>
      <w:tr w:rsidRPr="0009682F" w:rsidR="003443AE" w:rsidTr="00852AA9">
        <w:trPr>
          <w:trHeight w:val="284"/>
        </w:trPr>
        <w:tc>
          <w:tcPr>
            <w:tcW w:w="2450" w:type="dxa"/>
          </w:tcPr>
          <w:p w:rsidRPr="00852AA9" w:rsidR="003443AE" w:rsidP="00852AA9" w:rsidRDefault="003443AE">
            <w:pPr>
              <w:tabs>
                <w:tab w:val="right" w:pos="234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color w:val="008000"/>
              </w:rPr>
            </w:pPr>
          </w:p>
        </w:tc>
        <w:tc>
          <w:tcPr>
            <w:tcW w:w="7756" w:type="dxa"/>
            <w:tcBorders>
              <w:top w:val="single" w:color="008000" w:sz="4" w:space="0"/>
              <w:bottom w:val="single" w:color="008000" w:sz="4" w:space="0"/>
            </w:tcBorders>
          </w:tcPr>
          <w:p w:rsidRPr="0009682F" w:rsidR="003443AE" w:rsidP="00F45759" w:rsidRDefault="003443AE">
            <w:pPr>
              <w:tabs>
                <w:tab w:val="left" w:pos="1667"/>
                <w:tab w:val="right" w:pos="2340"/>
              </w:tabs>
              <w:overflowPunct w:val="0"/>
              <w:autoSpaceDE w:val="0"/>
              <w:autoSpaceDN w:val="0"/>
              <w:adjustRightInd w:val="0"/>
              <w:textAlignment w:val="baseline"/>
            </w:pPr>
          </w:p>
        </w:tc>
      </w:tr>
      <w:tr w:rsidRPr="0009682F" w:rsidR="00DB3D02" w:rsidTr="00852AA9">
        <w:trPr>
          <w:trHeight w:val="855"/>
        </w:trPr>
        <w:tc>
          <w:tcPr>
            <w:tcW w:w="2450" w:type="dxa"/>
            <w:tcBorders>
              <w:right w:val="single" w:color="008000" w:sz="4" w:space="0"/>
            </w:tcBorders>
          </w:tcPr>
          <w:p w:rsidRPr="00852AA9" w:rsidR="00DB3D02" w:rsidP="00852AA9" w:rsidRDefault="00DB3D02">
            <w:pPr>
              <w:tabs>
                <w:tab w:val="right" w:pos="2340"/>
              </w:tabs>
              <w:overflowPunct w:val="0"/>
              <w:autoSpaceDE w:val="0"/>
              <w:autoSpaceDN w:val="0"/>
              <w:adjustRightInd w:val="0"/>
              <w:spacing w:before="60"/>
              <w:textAlignment w:val="baseline"/>
              <w:rPr>
                <w:b/>
                <w:color w:val="008000"/>
              </w:rPr>
            </w:pPr>
          </w:p>
        </w:tc>
        <w:tc>
          <w:tcPr>
            <w:tcW w:w="7756" w:type="dxa"/>
            <w:tcBorders>
              <w:top w:val="single" w:color="008000" w:sz="4" w:space="0"/>
              <w:left w:val="single" w:color="008000" w:sz="4" w:space="0"/>
              <w:bottom w:val="single" w:color="008000" w:sz="4" w:space="0"/>
              <w:right w:val="single" w:color="008000" w:sz="4" w:space="0"/>
            </w:tcBorders>
          </w:tcPr>
          <w:p w:rsidR="00DB3D02" w:rsidP="00DD5303" w:rsidRDefault="006818DA">
            <w:pPr>
              <w:tabs>
                <w:tab w:val="left" w:pos="1803"/>
              </w:tabs>
              <w:overflowPunct w:val="0"/>
              <w:autoSpaceDE w:val="0"/>
              <w:autoSpaceDN w:val="0"/>
              <w:adjustRightInd w:val="0"/>
              <w:spacing w:before="40" w:line="360" w:lineRule="auto"/>
              <w:ind w:left="72"/>
              <w:textAlignment w:val="baseline"/>
            </w:pPr>
            <w:r w:rsidRPr="0009682F">
              <w:t>Représentée par</w:t>
            </w:r>
            <w:r w:rsidR="000C6800">
              <w:t> :</w:t>
            </w:r>
            <w:r w:rsidRPr="00CE0250" w:rsidR="00F45759">
              <w:rPr>
                <w:b/>
              </w:rPr>
              <w:tab/>
            </w:r>
            <w:r w:rsidR="00876995">
              <w:rPr>
                <w:b/>
              </w:rPr>
              <w:fldChar w:fldCharType="begin"/>
            </w:r>
            <w:r w:rsidR="00876995">
              <w:rPr>
                <w:b/>
              </w:rPr>
              <w:instrText xml:space="preserve"> MERGEFIELD TITRE_REP </w:instrText>
            </w:r>
            <w:r w:rsidR="00876995">
              <w:rPr>
                <w:b/>
              </w:rPr>
              <w:fldChar w:fldCharType="separate"/>
            </w:r>
            <w:r w:rsidR="00910468">
              <w:rPr>
                <w:b/>
                <w:noProof/>
              </w:rPr>
              <w:t>«TITRE_REP»</w:t>
            </w:r>
            <w:r w:rsidR="00876995">
              <w:rPr>
                <w:b/>
              </w:rPr>
              <w:fldChar w:fldCharType="end"/>
            </w:r>
            <w:r w:rsidR="00445726">
              <w:rPr>
                <w:b/>
              </w:rPr>
              <w:t xml:space="preserve"> </w:t>
            </w:r>
            <w:r w:rsidR="00876995">
              <w:rPr>
                <w:b/>
              </w:rPr>
              <w:fldChar w:fldCharType="begin"/>
            </w:r>
            <w:r w:rsidR="00876995">
              <w:rPr>
                <w:b/>
              </w:rPr>
              <w:instrText xml:space="preserve"> MERGEFIELD Représentant </w:instrText>
            </w:r>
            <w:r w:rsidR="00876995">
              <w:rPr>
                <w:b/>
              </w:rPr>
              <w:fldChar w:fldCharType="separate"/>
            </w:r>
            <w:r w:rsidR="00910468">
              <w:rPr>
                <w:b/>
                <w:noProof/>
              </w:rPr>
              <w:t>«Représentant»</w:t>
            </w:r>
            <w:r w:rsidR="00876995">
              <w:rPr>
                <w:b/>
              </w:rPr>
              <w:fldChar w:fldCharType="end"/>
            </w:r>
          </w:p>
          <w:p w:rsidRPr="00445726" w:rsidR="00226DDF" w:rsidP="00DD5303" w:rsidRDefault="00F45759">
            <w:pPr>
              <w:tabs>
                <w:tab w:val="left" w:pos="1803"/>
              </w:tabs>
              <w:overflowPunct w:val="0"/>
              <w:autoSpaceDE w:val="0"/>
              <w:autoSpaceDN w:val="0"/>
              <w:adjustRightInd w:val="0"/>
              <w:spacing w:before="40" w:line="360" w:lineRule="auto"/>
              <w:ind w:left="72"/>
              <w:textAlignment w:val="baseline"/>
              <w:rPr>
                <w:b/>
              </w:rPr>
            </w:pPr>
            <w:r>
              <w:tab/>
            </w:r>
            <w:r w:rsidR="00876995">
              <w:rPr>
                <w:b/>
              </w:rPr>
              <w:fldChar w:fldCharType="begin"/>
            </w:r>
            <w:r w:rsidR="00876995">
              <w:rPr>
                <w:b/>
              </w:rPr>
              <w:instrText xml:space="preserve"> MERGEFIELD Fonction_Représentant </w:instrText>
            </w:r>
            <w:r w:rsidR="00876995">
              <w:rPr>
                <w:b/>
              </w:rPr>
              <w:fldChar w:fldCharType="separate"/>
            </w:r>
            <w:r w:rsidR="00910468">
              <w:rPr>
                <w:b/>
                <w:noProof/>
              </w:rPr>
              <w:t>«Fonction_Représentant»</w:t>
            </w:r>
            <w:r w:rsidR="00876995">
              <w:rPr>
                <w:b/>
              </w:rPr>
              <w:fldChar w:fldCharType="end"/>
            </w:r>
          </w:p>
          <w:p w:rsidRPr="0009682F" w:rsidR="00226DDF" w:rsidP="00F45759" w:rsidRDefault="00226DDF">
            <w:pPr>
              <w:tabs>
                <w:tab w:val="left" w:pos="1667"/>
                <w:tab w:val="right" w:pos="2340"/>
              </w:tabs>
              <w:overflowPunct w:val="0"/>
              <w:autoSpaceDE w:val="0"/>
              <w:autoSpaceDN w:val="0"/>
              <w:adjustRightInd w:val="0"/>
              <w:spacing w:before="60"/>
              <w:textAlignment w:val="baseline"/>
            </w:pPr>
            <w:r w:rsidRPr="0009682F">
              <w:t>d'autre part</w:t>
            </w:r>
            <w:r>
              <w:t>.</w:t>
            </w:r>
          </w:p>
        </w:tc>
      </w:tr>
      <w:tr w:rsidRPr="0009682F" w:rsidR="002E5652" w:rsidTr="00852AA9">
        <w:trPr>
          <w:trHeight w:val="284"/>
        </w:trPr>
        <w:tc>
          <w:tcPr>
            <w:tcW w:w="2450" w:type="dxa"/>
          </w:tcPr>
          <w:p w:rsidRPr="00852AA9" w:rsidR="002E5652" w:rsidP="00852AA9" w:rsidRDefault="002E5652">
            <w:pPr>
              <w:pStyle w:val="Corpsdetexte21"/>
              <w:tabs>
                <w:tab w:val="right" w:pos="9781"/>
              </w:tabs>
              <w:spacing w:before="0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756" w:type="dxa"/>
          </w:tcPr>
          <w:p w:rsidRPr="00852AA9" w:rsidR="002E5652" w:rsidP="00852AA9" w:rsidRDefault="002E5652">
            <w:pPr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mallCaps/>
              </w:rPr>
            </w:pPr>
          </w:p>
        </w:tc>
      </w:tr>
      <w:tr w:rsidRPr="0009682F" w:rsidR="006818DA" w:rsidTr="00852AA9">
        <w:trPr>
          <w:trHeight w:val="454"/>
        </w:trPr>
        <w:tc>
          <w:tcPr>
            <w:tcW w:w="2450" w:type="dxa"/>
            <w:vAlign w:val="center"/>
          </w:tcPr>
          <w:p w:rsidRPr="00852AA9" w:rsidR="009E409F" w:rsidP="00852AA9" w:rsidRDefault="009E409F">
            <w:pPr>
              <w:pStyle w:val="Corpsdetexte21"/>
              <w:tabs>
                <w:tab w:val="right" w:pos="9781"/>
              </w:tabs>
              <w:spacing w:before="0"/>
              <w:ind w:left="0"/>
              <w:rPr>
                <w:rFonts w:ascii="Tahoma" w:hAnsi="Tahoma" w:cs="Tahoma"/>
                <w:sz w:val="14"/>
                <w:szCs w:val="18"/>
              </w:rPr>
            </w:pPr>
          </w:p>
        </w:tc>
        <w:tc>
          <w:tcPr>
            <w:tcW w:w="7756" w:type="dxa"/>
          </w:tcPr>
          <w:p w:rsidRPr="00852AA9" w:rsidR="006818DA" w:rsidP="00852AA9" w:rsidRDefault="003443AE">
            <w:pPr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120"/>
              <w:textAlignment w:val="baseline"/>
              <w:rPr>
                <w:b/>
                <w:smallCaps/>
              </w:rPr>
            </w:pPr>
            <w:r w:rsidRPr="00852AA9">
              <w:rPr>
                <w:b/>
                <w:smallCaps/>
              </w:rPr>
              <w:t>il est convenu ce qui suit :</w:t>
            </w:r>
          </w:p>
        </w:tc>
      </w:tr>
      <w:tr w:rsidRPr="00852AA9" w:rsidR="00F5642F" w:rsidTr="00852AA9">
        <w:trPr>
          <w:trHeight w:val="270"/>
        </w:trPr>
        <w:tc>
          <w:tcPr>
            <w:tcW w:w="10206" w:type="dxa"/>
            <w:gridSpan w:val="2"/>
          </w:tcPr>
          <w:p w:rsidRPr="00852AA9" w:rsidR="00F5642F" w:rsidP="00852AA9" w:rsidRDefault="00F5642F">
            <w:pPr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40" w:line="360" w:lineRule="auto"/>
              <w:textAlignment w:val="baseline"/>
              <w:rPr>
                <w:b/>
                <w:smallCaps/>
              </w:rPr>
            </w:pPr>
            <w:r w:rsidRPr="00852AA9">
              <w:rPr>
                <w:b/>
                <w:smallCaps/>
                <w:u w:val="single"/>
              </w:rPr>
              <w:t>article 1</w:t>
            </w:r>
            <w:r w:rsidRPr="00852AA9">
              <w:rPr>
                <w:b/>
                <w:smallCaps/>
              </w:rPr>
              <w:t xml:space="preserve"> </w:t>
            </w:r>
          </w:p>
        </w:tc>
      </w:tr>
      <w:tr w:rsidRPr="00852AA9" w:rsidR="00F5642F" w:rsidTr="00852AA9">
        <w:tc>
          <w:tcPr>
            <w:tcW w:w="10206" w:type="dxa"/>
            <w:gridSpan w:val="2"/>
          </w:tcPr>
          <w:p w:rsidRPr="0009682F" w:rsidR="00F5642F" w:rsidP="00A44EC4" w:rsidRDefault="00F5642F">
            <w:pPr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textAlignment w:val="baseline"/>
            </w:pPr>
            <w:r w:rsidRPr="0009682F">
              <w:t xml:space="preserve">L’enseignement dispensé par l’A.F.P.A. comporte pour la </w:t>
            </w:r>
            <w:r w:rsidR="00A336CB">
              <w:t>spécialité</w:t>
            </w:r>
            <w:r w:rsidR="00B01DA5">
              <w:t xml:space="preserve"> de</w:t>
            </w:r>
            <w:r w:rsidRPr="00A44EC4" w:rsidR="00A44EC4">
              <w:rPr>
                <w:b/>
              </w:rPr>
              <w:t xml:space="preserve"> </w:t>
            </w:r>
            <w:r w:rsidRPr="00A44EC4" w:rsidR="00A44EC4">
              <w:rPr>
                <w:b/>
              </w:rPr>
              <w:fldChar w:fldCharType="begin"/>
            </w:r>
            <w:r w:rsidRPr="00A44EC4" w:rsidR="00A44EC4">
              <w:rPr>
                <w:b/>
              </w:rPr>
              <w:instrText xml:space="preserve"> MERGEFIELD Formation1 </w:instrText>
            </w:r>
            <w:r w:rsidRPr="00A44EC4" w:rsidR="00A44EC4">
              <w:rPr>
                <w:b/>
              </w:rPr>
              <w:fldChar w:fldCharType="separate"/>
            </w:r>
            <w:r w:rsidR="00910468">
              <w:rPr>
                <w:b/>
                <w:noProof/>
              </w:rPr>
              <w:t>«Formation1»</w:t>
            </w:r>
            <w:r w:rsidRPr="00A44EC4" w:rsidR="00A44EC4">
              <w:rPr>
                <w:b/>
              </w:rPr>
              <w:fldChar w:fldCharType="end"/>
            </w:r>
            <w:r w:rsidR="00445726">
              <w:rPr>
                <w:b/>
              </w:rPr>
              <w:t>,</w:t>
            </w:r>
          </w:p>
        </w:tc>
      </w:tr>
      <w:tr w:rsidRPr="0009682F" w:rsidR="00F5642F" w:rsidTr="00852AA9">
        <w:tc>
          <w:tcPr>
            <w:tcW w:w="10206" w:type="dxa"/>
            <w:gridSpan w:val="2"/>
          </w:tcPr>
          <w:p w:rsidRPr="0009682F" w:rsidR="00F5642F" w:rsidP="00DD5303" w:rsidRDefault="00D44D89">
            <w:pPr>
              <w:tabs>
                <w:tab w:val="left" w:pos="-1418"/>
                <w:tab w:val="left" w:pos="7088"/>
                <w:tab w:val="right" w:pos="9781"/>
              </w:tabs>
              <w:overflowPunct w:val="0"/>
              <w:autoSpaceDE w:val="0"/>
              <w:autoSpaceDN w:val="0"/>
              <w:adjustRightInd w:val="0"/>
              <w:textAlignment w:val="baseline"/>
            </w:pPr>
            <w:r>
              <w:t xml:space="preserve">une période </w:t>
            </w:r>
            <w:r w:rsidRPr="0009682F" w:rsidR="00F5642F">
              <w:t>en entreprise permettant au stagiaire de se trouver confronté à un milieu réel de travail. En conséquence, l’entreprise accepte de recevoir en son sein :</w:t>
            </w:r>
          </w:p>
        </w:tc>
      </w:tr>
      <w:tr w:rsidRPr="0009682F" w:rsidR="00F5642F" w:rsidTr="00852AA9">
        <w:tc>
          <w:tcPr>
            <w:tcW w:w="10206" w:type="dxa"/>
            <w:gridSpan w:val="2"/>
          </w:tcPr>
          <w:p w:rsidR="00CE0250" w:rsidP="00864FFC" w:rsidRDefault="00445726">
            <w:pPr>
              <w:tabs>
                <w:tab w:val="left" w:pos="-1418"/>
                <w:tab w:val="left" w:pos="529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40" w:line="360" w:lineRule="auto"/>
              <w:textAlignment w:val="baseline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Titre_Stagiaire </w:instrText>
            </w:r>
            <w:r>
              <w:rPr>
                <w:b/>
              </w:rPr>
              <w:fldChar w:fldCharType="separate"/>
            </w:r>
            <w:r w:rsidR="00910468">
              <w:rPr>
                <w:b/>
                <w:noProof/>
              </w:rPr>
              <w:t>«Titre_Stagiaire»</w:t>
            </w:r>
            <w:r>
              <w:rPr>
                <w:b/>
              </w:rPr>
              <w:fldChar w:fldCharType="end"/>
            </w:r>
            <w:r>
              <w:rPr>
                <w:b/>
              </w:rPr>
              <w:t xml:space="preserve"> </w:t>
            </w:r>
            <w:r w:rsidR="00910468">
              <w:rPr>
                <w:b/>
                <w:noProof/>
              </w:rPr>
              <w:t>ABRAHAM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NOM_Stagiaire </w:instrText>
            </w:r>
            <w:r>
              <w:rPr>
                <w:b/>
              </w:rPr>
              <w:fldChar w:fldCharType="separate"/>
            </w:r>
            <w:r w:rsidR="00910468">
              <w:rPr>
                <w:b/>
                <w:noProof/>
              </w:rPr>
              <w:t>«NOM_Stagiaire»</w:t>
            </w:r>
            <w:r>
              <w:rPr>
                <w:b/>
              </w:rPr>
              <w:fldChar w:fldCharType="end"/>
            </w:r>
          </w:p>
          <w:p w:rsidRPr="0009682F" w:rsidR="00F5642F" w:rsidP="00864FFC" w:rsidRDefault="00F5642F">
            <w:pPr>
              <w:tabs>
                <w:tab w:val="left" w:pos="-1418"/>
                <w:tab w:val="left" w:pos="529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40" w:line="360" w:lineRule="auto"/>
              <w:textAlignment w:val="baseline"/>
            </w:pPr>
            <w:r w:rsidRPr="0009682F">
              <w:t xml:space="preserve">stagiaire AFPA </w:t>
            </w:r>
            <w:r w:rsidR="00864FFC">
              <w:t>Limousin du centre de</w:t>
            </w:r>
            <w:r>
              <w:t xml:space="preserve"> </w:t>
            </w:r>
            <w:r w:rsidRPr="00081F7A" w:rsidR="00081F7A">
              <w:t>BRIVE la Gaillarde</w:t>
            </w:r>
          </w:p>
        </w:tc>
      </w:tr>
      <w:tr w:rsidRPr="00852AA9" w:rsidR="00F5642F" w:rsidTr="00852AA9">
        <w:tc>
          <w:tcPr>
            <w:tcW w:w="10206" w:type="dxa"/>
            <w:gridSpan w:val="2"/>
          </w:tcPr>
          <w:p w:rsidRPr="00852AA9" w:rsidR="00F5642F" w:rsidP="00852AA9" w:rsidRDefault="00F5642F">
            <w:pPr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40" w:line="360" w:lineRule="auto"/>
              <w:textAlignment w:val="baseline"/>
              <w:rPr>
                <w:smallCaps/>
              </w:rPr>
            </w:pPr>
            <w:r w:rsidRPr="00852AA9">
              <w:rPr>
                <w:b/>
                <w:smallCaps/>
                <w:u w:val="single"/>
              </w:rPr>
              <w:t>article 2</w:t>
            </w:r>
            <w:r w:rsidRPr="00852AA9">
              <w:rPr>
                <w:smallCaps/>
              </w:rPr>
              <w:t xml:space="preserve"> </w:t>
            </w:r>
          </w:p>
        </w:tc>
      </w:tr>
      <w:tr w:rsidRPr="0009682F" w:rsidR="00F5642F" w:rsidTr="00852AA9">
        <w:tc>
          <w:tcPr>
            <w:tcW w:w="10206" w:type="dxa"/>
            <w:gridSpan w:val="2"/>
          </w:tcPr>
          <w:p w:rsidRPr="0009682F" w:rsidR="00F5642F" w:rsidP="00DE0718" w:rsidRDefault="00F5642F">
            <w:pPr>
              <w:keepNext/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</w:pPr>
            <w:r w:rsidRPr="0009682F">
              <w:t>Le (la) stagiaire pendant s</w:t>
            </w:r>
            <w:r w:rsidR="00DE0718">
              <w:t xml:space="preserve">a période en </w:t>
            </w:r>
            <w:r w:rsidRPr="0009682F">
              <w:t>entreprise conservera son statut de « stagiaire de la formation professionnelle ». Si le bénéfice des aides de l’</w:t>
            </w:r>
            <w:r w:rsidRPr="0009682F" w:rsidR="00CE0250">
              <w:t>État</w:t>
            </w:r>
            <w:r w:rsidRPr="0009682F">
              <w:t xml:space="preserve"> en matière de rémunération et d’indemnités diverses, lui a été accordé, ce bénéfice sera maintenu tout au long du séjour en entreprise, conformément à la réglementation en vigueur. Le (la) stagiaire ne peut de ce fait</w:t>
            </w:r>
            <w:r w:rsidR="0044023B">
              <w:t>,</w:t>
            </w:r>
            <w:r w:rsidRPr="0009682F">
              <w:t xml:space="preserve"> prétendre à aucune rémunération de l’entreprise.</w:t>
            </w:r>
          </w:p>
        </w:tc>
      </w:tr>
      <w:tr w:rsidRPr="00852AA9" w:rsidR="00F5642F" w:rsidTr="00852AA9">
        <w:tc>
          <w:tcPr>
            <w:tcW w:w="10206" w:type="dxa"/>
            <w:gridSpan w:val="2"/>
          </w:tcPr>
          <w:p w:rsidRPr="00852AA9" w:rsidR="00F5642F" w:rsidP="00852AA9" w:rsidRDefault="00F5642F">
            <w:pPr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40" w:line="360" w:lineRule="auto"/>
              <w:textAlignment w:val="baseline"/>
              <w:rPr>
                <w:smallCaps/>
              </w:rPr>
            </w:pPr>
            <w:r w:rsidRPr="00852AA9">
              <w:rPr>
                <w:b/>
                <w:smallCaps/>
                <w:u w:val="single"/>
              </w:rPr>
              <w:t>article 3</w:t>
            </w:r>
            <w:r w:rsidRPr="00852AA9">
              <w:rPr>
                <w:smallCaps/>
              </w:rPr>
              <w:t xml:space="preserve"> </w:t>
            </w:r>
          </w:p>
        </w:tc>
      </w:tr>
      <w:tr w:rsidRPr="0009682F" w:rsidR="00F5642F" w:rsidTr="00852AA9">
        <w:tc>
          <w:tcPr>
            <w:tcW w:w="10206" w:type="dxa"/>
            <w:gridSpan w:val="2"/>
          </w:tcPr>
          <w:p w:rsidRPr="0009682F" w:rsidR="00F5642F" w:rsidP="00353B7B" w:rsidRDefault="00F5642F">
            <w:pPr>
              <w:keepNext/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</w:pPr>
            <w:r w:rsidRPr="0009682F">
              <w:t>Le (la) stagiaire est associé(e) aux activités de l’entreprise concourant directement à l’action pédagogique. Mais en aucun cas sa participation à ces activités ne doit porter préjudice à la situation de l’emploi dans l’entreprise.</w:t>
            </w:r>
          </w:p>
        </w:tc>
      </w:tr>
      <w:tr w:rsidRPr="0009682F" w:rsidR="00F5642F" w:rsidTr="00852AA9">
        <w:tc>
          <w:tcPr>
            <w:tcW w:w="10206" w:type="dxa"/>
            <w:gridSpan w:val="2"/>
          </w:tcPr>
          <w:p w:rsidRPr="0009682F" w:rsidR="00F5642F" w:rsidP="00353B7B" w:rsidRDefault="00F5642F">
            <w:pPr>
              <w:keepNext/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</w:pPr>
            <w:r w:rsidRPr="0009682F">
              <w:t>Le (la) stagiaire devra se conformer au règlement intérieur de l’entrepris</w:t>
            </w:r>
            <w:r w:rsidR="00CE0250">
              <w:t xml:space="preserve">e et aux consignes de sécurité </w:t>
            </w:r>
            <w:r w:rsidRPr="0009682F">
              <w:t>afférentes aux travaux qui lui seront confiés.</w:t>
            </w:r>
          </w:p>
        </w:tc>
      </w:tr>
      <w:tr w:rsidRPr="0009682F" w:rsidR="00F5642F" w:rsidTr="00852AA9">
        <w:tc>
          <w:tcPr>
            <w:tcW w:w="10206" w:type="dxa"/>
            <w:gridSpan w:val="2"/>
          </w:tcPr>
          <w:p w:rsidRPr="0009682F" w:rsidR="00F5642F" w:rsidP="00353B7B" w:rsidRDefault="00F5642F">
            <w:pPr>
              <w:keepNext/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</w:pPr>
            <w:r w:rsidRPr="0009682F">
              <w:t>Il (elle) sera en outre, tenu(e) de respecter l’horaire d’activité appliqué par l’entreprise dans la limite maximale de la durée hebdomadaire du travail à l’exclusion des horaires effectués de nuit pour les jeunes de moins de 18 ans. En application de l’article L</w:t>
            </w:r>
            <w:r w:rsidR="00CE0250">
              <w:t xml:space="preserve">900-2-1 du code du travail, il </w:t>
            </w:r>
            <w:r w:rsidRPr="0009682F">
              <w:t>(elle) bénéficie du repos dominical.</w:t>
            </w:r>
            <w:r w:rsidR="00D44D89">
              <w:t xml:space="preserve"> (CF note en annexe)</w:t>
            </w:r>
          </w:p>
        </w:tc>
      </w:tr>
      <w:tr w:rsidRPr="00852AA9" w:rsidR="00F5642F" w:rsidTr="00852AA9">
        <w:tc>
          <w:tcPr>
            <w:tcW w:w="10206" w:type="dxa"/>
            <w:gridSpan w:val="2"/>
          </w:tcPr>
          <w:p w:rsidRPr="00852AA9" w:rsidR="00F5642F" w:rsidP="00852AA9" w:rsidRDefault="00F5642F">
            <w:pPr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40" w:line="360" w:lineRule="auto"/>
              <w:textAlignment w:val="baseline"/>
              <w:rPr>
                <w:smallCaps/>
              </w:rPr>
            </w:pPr>
            <w:r w:rsidRPr="00852AA9">
              <w:rPr>
                <w:b/>
                <w:smallCaps/>
                <w:u w:val="single"/>
              </w:rPr>
              <w:t>article 4</w:t>
            </w:r>
            <w:r w:rsidRPr="00852AA9">
              <w:rPr>
                <w:smallCaps/>
              </w:rPr>
              <w:t xml:space="preserve"> </w:t>
            </w:r>
          </w:p>
        </w:tc>
      </w:tr>
      <w:tr w:rsidRPr="00852AA9" w:rsidR="00F5642F" w:rsidTr="00852AA9">
        <w:tc>
          <w:tcPr>
            <w:tcW w:w="10206" w:type="dxa"/>
            <w:gridSpan w:val="2"/>
          </w:tcPr>
          <w:p w:rsidRPr="003C364C" w:rsidR="00A115D0" w:rsidP="00864FFC" w:rsidRDefault="00F5642F">
            <w:pPr>
              <w:keepNext/>
              <w:tabs>
                <w:tab w:val="left" w:pos="-1418"/>
                <w:tab w:val="right" w:pos="799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</w:pPr>
            <w:r w:rsidRPr="0009682F">
              <w:t xml:space="preserve">Le (la) stagiaire est couvert(e) pendant sa formation au titre du risque « accidents du travail - </w:t>
            </w:r>
            <w:r w:rsidR="000C6800">
              <w:t xml:space="preserve">maladies professionnelles ». En </w:t>
            </w:r>
            <w:r w:rsidRPr="0009682F">
              <w:t>cas d’accident du trav</w:t>
            </w:r>
            <w:r w:rsidR="00F45759">
              <w:t>ail ou de trajet,</w:t>
            </w:r>
            <w:r w:rsidR="00AE5C0D">
              <w:t xml:space="preserve"> le </w:t>
            </w:r>
            <w:r w:rsidR="00864FFC">
              <w:t>centre</w:t>
            </w:r>
            <w:r w:rsidRPr="0009682F">
              <w:t xml:space="preserve"> de</w:t>
            </w:r>
            <w:r w:rsidR="00AE5C0D">
              <w:t xml:space="preserve"> </w:t>
            </w:r>
            <w:r w:rsidRPr="00081F7A" w:rsidR="00716971">
              <w:t>BRIVE la Gaillarde</w:t>
            </w:r>
            <w:r w:rsidR="00CE0250">
              <w:t xml:space="preserve"> </w:t>
            </w:r>
            <w:r w:rsidRPr="0009682F">
              <w:t>est informé immédiatement par téléphone. La déclaration d’accident est rédigée par l’entreprise qui la transmet ensuite au centre AFPA pour signature et identification avant expédition à la caisse de sécurité sociale.</w:t>
            </w:r>
          </w:p>
        </w:tc>
      </w:tr>
      <w:tr w:rsidRPr="00852AA9" w:rsidR="00AE5C0D" w:rsidTr="00852AA9">
        <w:tc>
          <w:tcPr>
            <w:tcW w:w="10206" w:type="dxa"/>
            <w:gridSpan w:val="2"/>
          </w:tcPr>
          <w:p w:rsidRPr="0009682F" w:rsidR="00AE5C0D" w:rsidP="00852AA9" w:rsidRDefault="00AE5C0D">
            <w:pPr>
              <w:keepNext/>
              <w:tabs>
                <w:tab w:val="left" w:pos="-1418"/>
                <w:tab w:val="right" w:pos="799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</w:pPr>
          </w:p>
        </w:tc>
      </w:tr>
    </w:tbl>
    <w:p w:rsidRPr="00A115D0" w:rsidR="00A115D0" w:rsidRDefault="00A115D0">
      <w:pPr>
        <w:rPr>
          <w:sz w:val="10"/>
        </w:rPr>
      </w:pPr>
      <w:r>
        <w:br w:type="page"/>
      </w:r>
    </w:p>
    <w:tbl>
      <w:tblPr>
        <w:tblW w:w="10206" w:type="dxa"/>
        <w:tblLayout w:type="fixed"/>
        <w:tblLook w:val="01E0" w:firstRow="1" w:lastRow="1" w:firstColumn="1" w:lastColumn="1" w:noHBand="0" w:noVBand="0"/>
      </w:tblPr>
      <w:tblGrid>
        <w:gridCol w:w="10206"/>
      </w:tblGrid>
      <w:tr w:rsidRPr="00852AA9" w:rsidR="00F5642F" w:rsidTr="00852AA9">
        <w:trPr>
          <w:trHeight w:val="227"/>
        </w:trPr>
        <w:tc>
          <w:tcPr>
            <w:tcW w:w="10206" w:type="dxa"/>
          </w:tcPr>
          <w:p w:rsidRPr="00852AA9" w:rsidR="00F5642F" w:rsidP="00852AA9" w:rsidRDefault="00F5642F">
            <w:pPr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/>
              <w:textAlignment w:val="baseline"/>
              <w:rPr>
                <w:b/>
                <w:smallCaps/>
                <w:u w:val="single"/>
              </w:rPr>
            </w:pPr>
            <w:r w:rsidRPr="00852AA9">
              <w:rPr>
                <w:b/>
                <w:smallCaps/>
                <w:u w:val="single"/>
              </w:rPr>
              <w:lastRenderedPageBreak/>
              <w:t>article 5</w:t>
            </w:r>
          </w:p>
        </w:tc>
      </w:tr>
      <w:tr w:rsidRPr="0009682F" w:rsidR="00F5642F" w:rsidTr="00852AA9">
        <w:tc>
          <w:tcPr>
            <w:tcW w:w="10206" w:type="dxa"/>
          </w:tcPr>
          <w:p w:rsidRPr="0009682F" w:rsidR="00F5642F" w:rsidP="00353B7B" w:rsidRDefault="00F5642F">
            <w:pPr>
              <w:keepNext/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</w:pPr>
            <w:r w:rsidRPr="0009682F">
              <w:t>L’A.F.P.A. a souscrit une assurance responsabilité civile pour le compte du (de la) stagiaire. De son côté, l’entreprise d’accueil déclare à son ou ses assureurs la présence et l’activité du (de la) stagiaire.</w:t>
            </w:r>
          </w:p>
          <w:p w:rsidRPr="0009682F" w:rsidR="00F5642F" w:rsidP="00353B7B" w:rsidRDefault="00F5642F">
            <w:pPr>
              <w:keepNext/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</w:pPr>
            <w:r w:rsidRPr="0009682F">
              <w:t>L’entreprise d’accueil est informée que la conduite par le (la) stagiaire d’un de ses véhicules relèvera de sa seule responsabilité. Aussi devra-t-elle vérifier auprès de son assureur la prise en compte des sinistres qui pourraient éventuellement survenir.</w:t>
            </w:r>
          </w:p>
        </w:tc>
      </w:tr>
      <w:tr w:rsidRPr="00852AA9" w:rsidR="00F5642F" w:rsidTr="00852AA9">
        <w:trPr>
          <w:trHeight w:val="284"/>
        </w:trPr>
        <w:tc>
          <w:tcPr>
            <w:tcW w:w="10206" w:type="dxa"/>
          </w:tcPr>
          <w:p w:rsidRPr="00852AA9" w:rsidR="00F5642F" w:rsidP="00852AA9" w:rsidRDefault="00F5642F">
            <w:pPr>
              <w:pStyle w:val="socit"/>
              <w:tabs>
                <w:tab w:val="left" w:pos="3969"/>
                <w:tab w:val="right" w:pos="9781"/>
              </w:tabs>
              <w:spacing w:before="60"/>
              <w:ind w:left="0" w:right="0"/>
              <w:rPr>
                <w:rFonts w:ascii="Verdana" w:hAnsi="Verdana" w:cs="Verdana"/>
                <w:b w:val="0"/>
                <w:smallCaps/>
                <w:sz w:val="18"/>
                <w:szCs w:val="18"/>
              </w:rPr>
            </w:pPr>
            <w:r w:rsidRPr="00852AA9">
              <w:rPr>
                <w:rFonts w:ascii="Verdana" w:hAnsi="Verdana" w:cs="Verdana"/>
                <w:smallCaps/>
                <w:sz w:val="18"/>
                <w:szCs w:val="18"/>
                <w:u w:val="single"/>
              </w:rPr>
              <w:t>article 6</w:t>
            </w:r>
            <w:r w:rsidRPr="00852AA9">
              <w:rPr>
                <w:rFonts w:ascii="Verdana" w:hAnsi="Verdana" w:cs="Verdana"/>
                <w:b w:val="0"/>
                <w:smallCaps/>
                <w:sz w:val="18"/>
                <w:szCs w:val="18"/>
              </w:rPr>
              <w:t xml:space="preserve"> </w:t>
            </w:r>
          </w:p>
        </w:tc>
      </w:tr>
      <w:tr w:rsidRPr="0044023B" w:rsidR="00F5642F" w:rsidTr="002E3077">
        <w:trPr>
          <w:trHeight w:val="1148"/>
        </w:trPr>
        <w:tc>
          <w:tcPr>
            <w:tcW w:w="10206" w:type="dxa"/>
          </w:tcPr>
          <w:p w:rsidR="00F5642F" w:rsidP="005A1100" w:rsidRDefault="00F5642F">
            <w:r w:rsidRPr="00083E4F">
              <w:t>L’entreprise désign</w:t>
            </w:r>
            <w:r w:rsidRPr="00083E4F" w:rsidR="000C6800">
              <w:t>e</w:t>
            </w:r>
            <w:r w:rsidRPr="00083E4F" w:rsidR="00445726">
              <w:t xml:space="preserve"> </w:t>
            </w:r>
            <w:r w:rsidRPr="002E3077" w:rsidR="00445726">
              <w:rPr>
                <w:b/>
                <w:noProof/>
              </w:rPr>
              <w:fldChar w:fldCharType="begin"/>
            </w:r>
            <w:r w:rsidRPr="002E3077" w:rsidR="00445726">
              <w:rPr>
                <w:b/>
                <w:noProof/>
              </w:rPr>
              <w:instrText xml:space="preserve"> MERGEFIELD Titre_Tuteur_1 </w:instrText>
            </w:r>
            <w:r w:rsidRPr="002E3077" w:rsidR="00445726">
              <w:rPr>
                <w:b/>
                <w:noProof/>
              </w:rPr>
              <w:fldChar w:fldCharType="separate"/>
            </w:r>
            <w:r w:rsidR="00910468">
              <w:rPr>
                <w:b/>
                <w:noProof/>
              </w:rPr>
              <w:t>«Titre_Tuteur_1»</w:t>
            </w:r>
            <w:r w:rsidRPr="002E3077" w:rsidR="00445726">
              <w:rPr>
                <w:b/>
                <w:noProof/>
              </w:rPr>
              <w:fldChar w:fldCharType="end"/>
            </w:r>
            <w:r w:rsidRPr="002E3077" w:rsidR="00445726">
              <w:rPr>
                <w:b/>
                <w:noProof/>
              </w:rPr>
              <w:t xml:space="preserve"> </w:t>
            </w:r>
            <w:r w:rsidRPr="002E3077" w:rsidR="00876995">
              <w:rPr>
                <w:b/>
                <w:noProof/>
              </w:rPr>
              <w:fldChar w:fldCharType="begin"/>
            </w:r>
            <w:r w:rsidRPr="002E3077" w:rsidR="00876995">
              <w:rPr>
                <w:b/>
                <w:noProof/>
              </w:rPr>
              <w:instrText xml:space="preserve"> MERGEFIELD Tuteur1 </w:instrText>
            </w:r>
            <w:r w:rsidRPr="002E3077" w:rsidR="00876995">
              <w:rPr>
                <w:b/>
                <w:noProof/>
              </w:rPr>
              <w:fldChar w:fldCharType="separate"/>
            </w:r>
            <w:r w:rsidR="00910468">
              <w:rPr>
                <w:b/>
                <w:noProof/>
              </w:rPr>
              <w:t>«Tuteur1»</w:t>
            </w:r>
            <w:r w:rsidRPr="002E3077" w:rsidR="00876995">
              <w:rPr>
                <w:b/>
                <w:noProof/>
              </w:rPr>
              <w:fldChar w:fldCharType="end"/>
            </w:r>
            <w:r w:rsidRPr="00083E4F" w:rsidR="00445726">
              <w:t xml:space="preserve"> </w:t>
            </w:r>
            <w:r w:rsidRPr="00083E4F">
              <w:rPr>
                <w:noProof/>
              </w:rPr>
              <w:t>co</w:t>
            </w:r>
            <w:r w:rsidRPr="00083E4F">
              <w:t>mme</w:t>
            </w:r>
            <w:r w:rsidRPr="00083E4F" w:rsidR="00081F7A">
              <w:t xml:space="preserve"> </w:t>
            </w:r>
            <w:r w:rsidRPr="00083E4F">
              <w:t xml:space="preserve">responsable du (de la) stagiaire pendant son stage d’application. </w:t>
            </w:r>
            <w:r w:rsidRPr="00083E4F" w:rsidR="000D4675">
              <w:t>Cette personne sera</w:t>
            </w:r>
            <w:r w:rsidRPr="00083E4F">
              <w:t xml:space="preserve"> chargée d’initier le (la) stagiaire aux travaux qui </w:t>
            </w:r>
            <w:r w:rsidRPr="00083E4F" w:rsidR="00DD5303">
              <w:t>lu</w:t>
            </w:r>
            <w:r w:rsidRPr="00083E4F" w:rsidR="000D4675">
              <w:t>i seront confiés et contrôlera</w:t>
            </w:r>
            <w:r w:rsidR="004C68A7">
              <w:t xml:space="preserve"> leur bonne exécution.</w:t>
            </w:r>
          </w:p>
          <w:p w:rsidRPr="00083E4F" w:rsidR="004C68A7" w:rsidP="005A1100" w:rsidRDefault="004C68A7"/>
          <w:p w:rsidRPr="00083E4F" w:rsidR="00F5642F" w:rsidP="005A1100" w:rsidRDefault="00CE0250">
            <w:r w:rsidRPr="00083E4F">
              <w:t>À</w:t>
            </w:r>
            <w:r w:rsidRPr="00083E4F" w:rsidR="00F5642F">
              <w:t xml:space="preserve"> ce titre</w:t>
            </w:r>
            <w:r w:rsidRPr="00083E4F" w:rsidR="00081F7A">
              <w:t xml:space="preserve"> </w:t>
            </w:r>
            <w:r w:rsidRPr="002E3077" w:rsidR="00445726">
              <w:rPr>
                <w:b/>
                <w:noProof/>
              </w:rPr>
              <w:fldChar w:fldCharType="begin"/>
            </w:r>
            <w:r w:rsidRPr="002E3077" w:rsidR="00445726">
              <w:rPr>
                <w:b/>
                <w:noProof/>
              </w:rPr>
              <w:instrText xml:space="preserve"> MERGEFIELD Titre_Tuteur_1 </w:instrText>
            </w:r>
            <w:r w:rsidRPr="002E3077" w:rsidR="00445726">
              <w:rPr>
                <w:b/>
                <w:noProof/>
              </w:rPr>
              <w:fldChar w:fldCharType="separate"/>
            </w:r>
            <w:r w:rsidR="00910468">
              <w:rPr>
                <w:b/>
                <w:noProof/>
              </w:rPr>
              <w:t>«Titre_Tuteur_1»</w:t>
            </w:r>
            <w:r w:rsidRPr="002E3077" w:rsidR="00445726">
              <w:rPr>
                <w:b/>
                <w:noProof/>
              </w:rPr>
              <w:fldChar w:fldCharType="end"/>
            </w:r>
            <w:r w:rsidRPr="002E3077" w:rsidR="00445726">
              <w:rPr>
                <w:b/>
                <w:noProof/>
              </w:rPr>
              <w:t xml:space="preserve"> </w:t>
            </w:r>
            <w:r w:rsidRPr="002E3077" w:rsidR="00876995">
              <w:rPr>
                <w:b/>
                <w:noProof/>
              </w:rPr>
              <w:fldChar w:fldCharType="begin"/>
            </w:r>
            <w:r w:rsidRPr="002E3077" w:rsidR="00876995">
              <w:rPr>
                <w:b/>
                <w:noProof/>
              </w:rPr>
              <w:instrText xml:space="preserve"> MERGEFIELD Tuteur1 </w:instrText>
            </w:r>
            <w:r w:rsidRPr="002E3077" w:rsidR="00876995">
              <w:rPr>
                <w:b/>
                <w:noProof/>
              </w:rPr>
              <w:fldChar w:fldCharType="separate"/>
            </w:r>
            <w:r w:rsidR="00910468">
              <w:rPr>
                <w:b/>
                <w:noProof/>
              </w:rPr>
              <w:t>«Tuteur1»</w:t>
            </w:r>
            <w:r w:rsidRPr="002E3077" w:rsidR="00876995">
              <w:rPr>
                <w:b/>
                <w:noProof/>
              </w:rPr>
              <w:fldChar w:fldCharType="end"/>
            </w:r>
            <w:r w:rsidRPr="00083E4F" w:rsidR="00445726">
              <w:t xml:space="preserve"> </w:t>
            </w:r>
            <w:r w:rsidRPr="00083E4F" w:rsidR="00546E0A">
              <w:t>ser</w:t>
            </w:r>
            <w:r w:rsidRPr="00083E4F" w:rsidR="000D4675">
              <w:t>a</w:t>
            </w:r>
            <w:r w:rsidRPr="00083E4F" w:rsidR="00546E0A">
              <w:t xml:space="preserve"> </w:t>
            </w:r>
            <w:r w:rsidRPr="00083E4F" w:rsidR="00445726">
              <w:fldChar w:fldCharType="begin"/>
            </w:r>
            <w:r w:rsidRPr="00083E4F" w:rsidR="00445726">
              <w:instrText xml:space="preserve"> IF </w:instrText>
            </w:r>
            <w:r w:rsidR="00910468">
              <w:fldChar w:fldCharType="begin"/>
            </w:r>
            <w:r w:rsidR="00910468">
              <w:instrText xml:space="preserve"> MERGEFIELD Titre_Tuteur_1 </w:instrText>
            </w:r>
            <w:r w:rsidR="00910468">
              <w:fldChar w:fldCharType="separate"/>
            </w:r>
            <w:r w:rsidR="00910468">
              <w:rPr>
                <w:noProof/>
              </w:rPr>
              <w:instrText>Madame</w:instrText>
            </w:r>
            <w:r w:rsidR="00910468">
              <w:rPr>
                <w:noProof/>
              </w:rPr>
              <w:fldChar w:fldCharType="end"/>
            </w:r>
            <w:r w:rsidRPr="00083E4F" w:rsidR="00445726">
              <w:instrText xml:space="preserve"> = "Monsieur" "le correspondant privilégié" "la correspondante privilégiée" </w:instrText>
            </w:r>
            <w:r w:rsidRPr="00083E4F" w:rsidR="00445726">
              <w:fldChar w:fldCharType="separate"/>
            </w:r>
            <w:r w:rsidRPr="00083E4F" w:rsidR="00910468">
              <w:rPr>
                <w:noProof/>
              </w:rPr>
              <w:t>la correspondante privilégiée</w:t>
            </w:r>
            <w:r w:rsidRPr="00083E4F" w:rsidR="00445726">
              <w:fldChar w:fldCharType="end"/>
            </w:r>
            <w:r w:rsidRPr="00083E4F" w:rsidR="004048C4">
              <w:t xml:space="preserve"> </w:t>
            </w:r>
            <w:r w:rsidRPr="00083E4F" w:rsidR="00F5642F">
              <w:t xml:space="preserve">du centre de </w:t>
            </w:r>
            <w:r w:rsidRPr="00083E4F" w:rsidR="00081F7A">
              <w:t>BRIVE la Gaillarde.</w:t>
            </w:r>
          </w:p>
        </w:tc>
      </w:tr>
      <w:tr w:rsidRPr="00852AA9" w:rsidR="00F5642F" w:rsidTr="00852AA9">
        <w:tc>
          <w:tcPr>
            <w:tcW w:w="10206" w:type="dxa"/>
          </w:tcPr>
          <w:p w:rsidRPr="00852AA9" w:rsidR="00F5642F" w:rsidP="00852AA9" w:rsidRDefault="00F5642F">
            <w:pPr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/>
              <w:textAlignment w:val="baseline"/>
              <w:rPr>
                <w:smallCaps/>
              </w:rPr>
            </w:pPr>
            <w:r w:rsidRPr="00852AA9">
              <w:rPr>
                <w:b/>
                <w:smallCaps/>
                <w:u w:val="single"/>
              </w:rPr>
              <w:t>article 7</w:t>
            </w:r>
            <w:r w:rsidRPr="00852AA9">
              <w:rPr>
                <w:smallCaps/>
              </w:rPr>
              <w:t xml:space="preserve"> </w:t>
            </w:r>
          </w:p>
        </w:tc>
      </w:tr>
      <w:tr w:rsidRPr="0009682F" w:rsidR="00F5642F" w:rsidTr="00852AA9">
        <w:tc>
          <w:tcPr>
            <w:tcW w:w="10206" w:type="dxa"/>
          </w:tcPr>
          <w:p w:rsidR="0067567E" w:rsidP="00353B7B" w:rsidRDefault="00F5642F">
            <w:pPr>
              <w:keepNext/>
              <w:tabs>
                <w:tab w:val="left" w:pos="-1418"/>
                <w:tab w:val="left" w:pos="3852"/>
                <w:tab w:val="left" w:pos="7513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</w:pPr>
            <w:r w:rsidRPr="0009682F">
              <w:t>Pendant toute la durée du séjour en entreprise du (de la) stagiaire,</w:t>
            </w:r>
          </w:p>
          <w:p w:rsidRPr="00852AA9" w:rsidR="00F5642F" w:rsidP="00353B7B" w:rsidRDefault="0067567E">
            <w:pPr>
              <w:keepNext/>
              <w:tabs>
                <w:tab w:val="left" w:pos="-1418"/>
                <w:tab w:val="left" w:pos="3852"/>
                <w:tab w:val="left" w:pos="7513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  <w:rPr>
                <w:b/>
              </w:rPr>
            </w:pPr>
            <w:r w:rsidRPr="0067567E">
              <w:rPr>
                <w:b/>
              </w:rPr>
              <w:fldChar w:fldCharType="begin"/>
            </w:r>
            <w:r w:rsidRPr="0067567E">
              <w:rPr>
                <w:b/>
              </w:rPr>
              <w:instrText xml:space="preserve"> MERGEFIELD Titre_Formateur </w:instrText>
            </w:r>
            <w:r w:rsidRPr="0067567E">
              <w:rPr>
                <w:b/>
              </w:rPr>
              <w:fldChar w:fldCharType="separate"/>
            </w:r>
            <w:r w:rsidR="00910468">
              <w:rPr>
                <w:b/>
                <w:noProof/>
              </w:rPr>
              <w:t>«Titre_Formateur»</w:t>
            </w:r>
            <w:r w:rsidRPr="0067567E">
              <w:rPr>
                <w:b/>
              </w:rPr>
              <w:fldChar w:fldCharType="end"/>
            </w:r>
            <w:r w:rsidRPr="0067567E">
              <w:rPr>
                <w:b/>
              </w:rPr>
              <w:t xml:space="preserve"> </w:t>
            </w:r>
            <w:r w:rsidR="00876995">
              <w:rPr>
                <w:b/>
              </w:rPr>
              <w:fldChar w:fldCharType="begin"/>
            </w:r>
            <w:r w:rsidR="00876995">
              <w:rPr>
                <w:b/>
              </w:rPr>
              <w:instrText xml:space="preserve"> MERGEFIELD Formateur </w:instrText>
            </w:r>
            <w:r w:rsidR="00876995">
              <w:rPr>
                <w:b/>
              </w:rPr>
              <w:fldChar w:fldCharType="separate"/>
            </w:r>
            <w:r w:rsidR="00910468">
              <w:rPr>
                <w:b/>
                <w:noProof/>
              </w:rPr>
              <w:t>«Formateur»</w:t>
            </w:r>
            <w:r w:rsidR="00876995">
              <w:rPr>
                <w:b/>
              </w:rPr>
              <w:fldChar w:fldCharType="end"/>
            </w:r>
            <w:r>
              <w:rPr>
                <w:b/>
              </w:rPr>
              <w:t xml:space="preserve"> </w:t>
            </w:r>
            <w:r w:rsidRPr="0009682F" w:rsidR="00F5642F">
              <w:t>N° de tél :</w:t>
            </w:r>
            <w:r w:rsidR="00F5642F">
              <w:t xml:space="preserve"> </w:t>
            </w:r>
            <w:r w:rsidRPr="0067567E">
              <w:rPr>
                <w:b/>
              </w:rPr>
              <w:fldChar w:fldCharType="begin"/>
            </w:r>
            <w:r w:rsidRPr="0067567E">
              <w:rPr>
                <w:b/>
              </w:rPr>
              <w:instrText xml:space="preserve"> MERGEFIELD TélFormateur </w:instrText>
            </w:r>
            <w:r w:rsidRPr="0067567E">
              <w:rPr>
                <w:b/>
              </w:rPr>
              <w:fldChar w:fldCharType="separate"/>
            </w:r>
            <w:r w:rsidR="00910468">
              <w:rPr>
                <w:b/>
                <w:noProof/>
              </w:rPr>
              <w:t>«TélFormateur»</w:t>
            </w:r>
            <w:r w:rsidRPr="0067567E">
              <w:rPr>
                <w:b/>
              </w:rPr>
              <w:fldChar w:fldCharType="end"/>
            </w:r>
          </w:p>
          <w:p w:rsidRPr="0009682F" w:rsidR="00F5642F" w:rsidP="0044023B" w:rsidRDefault="00F5642F">
            <w:pPr>
              <w:keepNext/>
              <w:tabs>
                <w:tab w:val="left" w:pos="-1418"/>
                <w:tab w:val="left" w:pos="3852"/>
                <w:tab w:val="left" w:pos="7513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</w:pPr>
            <w:r w:rsidRPr="0009682F">
              <w:t xml:space="preserve">enseignant(e) au </w:t>
            </w:r>
            <w:r w:rsidR="0044023B">
              <w:t>C</w:t>
            </w:r>
            <w:r w:rsidRPr="0009682F">
              <w:t xml:space="preserve">entre Afpa </w:t>
            </w:r>
            <w:r w:rsidR="0044023B">
              <w:t>d</w:t>
            </w:r>
            <w:r w:rsidRPr="0009682F">
              <w:t xml:space="preserve">e </w:t>
            </w:r>
            <w:r w:rsidRPr="00081F7A" w:rsidR="00081F7A">
              <w:t xml:space="preserve">BRIVE la Gaillarde </w:t>
            </w:r>
            <w:r w:rsidRPr="0009682F">
              <w:t>pourra rendre visite au (à la) stagiaire et prendre contact avec la personne responsable de l’intéressé(e) dans l’entreprise.</w:t>
            </w:r>
          </w:p>
        </w:tc>
      </w:tr>
      <w:tr w:rsidRPr="0009682F" w:rsidR="00F5642F" w:rsidTr="00852AA9">
        <w:tc>
          <w:tcPr>
            <w:tcW w:w="10206" w:type="dxa"/>
          </w:tcPr>
          <w:p w:rsidRPr="0009682F" w:rsidR="00F5642F" w:rsidP="00BA7793" w:rsidRDefault="00CE0250">
            <w:pPr>
              <w:keepNext/>
              <w:tabs>
                <w:tab w:val="left" w:pos="-1418"/>
                <w:tab w:val="left" w:pos="5529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</w:pPr>
            <w:r>
              <w:t xml:space="preserve">De même, </w:t>
            </w:r>
            <w:r w:rsidRPr="0067567E" w:rsidR="0067567E">
              <w:rPr>
                <w:b/>
              </w:rPr>
              <w:fldChar w:fldCharType="begin"/>
            </w:r>
            <w:r w:rsidRPr="0067567E" w:rsidR="0067567E">
              <w:rPr>
                <w:b/>
              </w:rPr>
              <w:instrText xml:space="preserve"> MERGEFIELD Titre_Formateur </w:instrText>
            </w:r>
            <w:r w:rsidRPr="0067567E" w:rsidR="0067567E">
              <w:rPr>
                <w:b/>
              </w:rPr>
              <w:fldChar w:fldCharType="separate"/>
            </w:r>
            <w:r w:rsidR="00910468">
              <w:rPr>
                <w:b/>
                <w:noProof/>
              </w:rPr>
              <w:t>«Titre_Formateur»</w:t>
            </w:r>
            <w:r w:rsidRPr="0067567E" w:rsidR="0067567E">
              <w:rPr>
                <w:b/>
              </w:rPr>
              <w:fldChar w:fldCharType="end"/>
            </w:r>
            <w:r w:rsidRPr="0067567E" w:rsidR="0067567E">
              <w:rPr>
                <w:b/>
              </w:rPr>
              <w:t xml:space="preserve"> </w:t>
            </w:r>
            <w:r w:rsidR="00876995">
              <w:rPr>
                <w:b/>
              </w:rPr>
              <w:fldChar w:fldCharType="begin"/>
            </w:r>
            <w:r w:rsidR="00876995">
              <w:rPr>
                <w:b/>
              </w:rPr>
              <w:instrText xml:space="preserve"> MERGEFIELD Formateur </w:instrText>
            </w:r>
            <w:r w:rsidR="00876995">
              <w:rPr>
                <w:b/>
              </w:rPr>
              <w:fldChar w:fldCharType="separate"/>
            </w:r>
            <w:r w:rsidR="00910468">
              <w:rPr>
                <w:b/>
                <w:noProof/>
              </w:rPr>
              <w:t>«Formateur»</w:t>
            </w:r>
            <w:r w:rsidR="00876995">
              <w:rPr>
                <w:b/>
              </w:rPr>
              <w:fldChar w:fldCharType="end"/>
            </w:r>
            <w:r w:rsidR="0067567E">
              <w:t xml:space="preserve"> </w:t>
            </w:r>
            <w:r w:rsidRPr="0009682F" w:rsidR="00F5642F">
              <w:t>pourra être sollicité(e) à</w:t>
            </w:r>
            <w:r w:rsidR="00D40CFE">
              <w:t xml:space="preserve"> </w:t>
            </w:r>
            <w:r w:rsidRPr="0009682F" w:rsidR="00F5642F">
              <w:t>tout moment si un problème est constaté au cours du séjour du (de la) stagiaire dans l’entreprise.</w:t>
            </w:r>
            <w:r w:rsidR="00A71E35">
              <w:t xml:space="preserve"> </w:t>
            </w:r>
            <w:r w:rsidR="00103C26">
              <w:t>À défaut de réponse</w:t>
            </w:r>
            <w:r w:rsidR="00160658">
              <w:t xml:space="preserve"> et en cas de </w:t>
            </w:r>
            <w:r w:rsidR="00D926B5">
              <w:t>problème important, la Directrice</w:t>
            </w:r>
            <w:r w:rsidR="00160658">
              <w:t xml:space="preserve"> du centre de Brive, </w:t>
            </w:r>
            <w:r w:rsidRPr="00170B59" w:rsidR="00D926B5">
              <w:rPr>
                <w:b/>
              </w:rPr>
              <w:t xml:space="preserve">Madame </w:t>
            </w:r>
            <w:r w:rsidRPr="00170B59" w:rsidR="00DD55DF">
              <w:rPr>
                <w:b/>
              </w:rPr>
              <w:t>Armelle DIEMOZ-BASTIEN</w:t>
            </w:r>
            <w:r w:rsidR="00160658">
              <w:t xml:space="preserve"> peut être joint</w:t>
            </w:r>
            <w:r w:rsidR="006B4403">
              <w:t>e</w:t>
            </w:r>
            <w:r w:rsidR="00160658">
              <w:t xml:space="preserve"> au</w:t>
            </w:r>
            <w:r w:rsidR="00BA7793">
              <w:t xml:space="preserve"> </w:t>
            </w:r>
            <w:r w:rsidR="00B671E8">
              <w:t>06.40.75.14.</w:t>
            </w:r>
            <w:r w:rsidRPr="00B671E8" w:rsidR="00DD55DF">
              <w:t>03</w:t>
            </w:r>
            <w:r w:rsidRPr="00B671E8" w:rsidR="006B4403">
              <w:t xml:space="preserve"> </w:t>
            </w:r>
            <w:r w:rsidR="00160658">
              <w:t xml:space="preserve">ou par mail : </w:t>
            </w:r>
            <w:r w:rsidRPr="00B671E8" w:rsidR="00B671E8">
              <w:rPr>
                <w:color w:val="0000FF"/>
              </w:rPr>
              <w:t>Armelle.Diemoz-Bastien@afpa.fr</w:t>
            </w:r>
          </w:p>
        </w:tc>
      </w:tr>
      <w:tr w:rsidRPr="00852AA9" w:rsidR="00F5642F" w:rsidTr="00852AA9">
        <w:tc>
          <w:tcPr>
            <w:tcW w:w="10206" w:type="dxa"/>
          </w:tcPr>
          <w:p w:rsidRPr="00852AA9" w:rsidR="00F5642F" w:rsidP="00852AA9" w:rsidRDefault="00F5642F">
            <w:pPr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/>
              <w:textAlignment w:val="baseline"/>
              <w:rPr>
                <w:b/>
                <w:smallCaps/>
                <w:u w:val="single"/>
              </w:rPr>
            </w:pPr>
            <w:r w:rsidRPr="00852AA9">
              <w:rPr>
                <w:b/>
                <w:smallCaps/>
                <w:u w:val="single"/>
              </w:rPr>
              <w:t>article 8</w:t>
            </w:r>
          </w:p>
        </w:tc>
      </w:tr>
      <w:tr w:rsidRPr="0009682F" w:rsidR="00F5642F" w:rsidTr="00852AA9">
        <w:tc>
          <w:tcPr>
            <w:tcW w:w="10206" w:type="dxa"/>
          </w:tcPr>
          <w:p w:rsidRPr="0009682F" w:rsidR="00F5642F" w:rsidP="00D40CFE" w:rsidRDefault="00F5642F">
            <w:pPr>
              <w:keepNext/>
              <w:tabs>
                <w:tab w:val="left" w:pos="-1418"/>
                <w:tab w:val="left" w:pos="403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</w:pPr>
            <w:r w:rsidRPr="0009682F">
              <w:t xml:space="preserve">Toute absence du (de la) stagiaire devra être signalée au </w:t>
            </w:r>
            <w:r>
              <w:t xml:space="preserve">centre </w:t>
            </w:r>
            <w:r w:rsidRPr="0009682F">
              <w:t xml:space="preserve">Afpa </w:t>
            </w:r>
            <w:r w:rsidR="000D2366">
              <w:t xml:space="preserve">de </w:t>
            </w:r>
            <w:r w:rsidRPr="00081F7A" w:rsidR="00B01DA5">
              <w:t>BRIVE la Gaillarde</w:t>
            </w:r>
            <w:r w:rsidRPr="0009682F">
              <w:t xml:space="preserve"> par téléphone dans un premier temps, puis</w:t>
            </w:r>
            <w:r w:rsidR="00D40CFE">
              <w:t xml:space="preserve"> </w:t>
            </w:r>
            <w:r w:rsidRPr="0009682F">
              <w:t>confirmée sur la feuille de présence qui sera fournie à l’entreprise.</w:t>
            </w:r>
          </w:p>
        </w:tc>
      </w:tr>
      <w:tr w:rsidRPr="00852AA9" w:rsidR="00F5642F" w:rsidTr="00852AA9">
        <w:tc>
          <w:tcPr>
            <w:tcW w:w="10206" w:type="dxa"/>
          </w:tcPr>
          <w:p w:rsidRPr="00852AA9" w:rsidR="00F5642F" w:rsidP="00852AA9" w:rsidRDefault="00F5642F">
            <w:pPr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/>
              <w:textAlignment w:val="baseline"/>
              <w:rPr>
                <w:b/>
                <w:smallCaps/>
                <w:u w:val="single"/>
              </w:rPr>
            </w:pPr>
            <w:r w:rsidRPr="00852AA9">
              <w:rPr>
                <w:b/>
                <w:smallCaps/>
                <w:u w:val="single"/>
              </w:rPr>
              <w:t>article 9</w:t>
            </w:r>
          </w:p>
        </w:tc>
      </w:tr>
      <w:tr w:rsidRPr="0009682F" w:rsidR="00F5642F" w:rsidTr="00852AA9">
        <w:tc>
          <w:tcPr>
            <w:tcW w:w="10206" w:type="dxa"/>
          </w:tcPr>
          <w:p w:rsidRPr="0009682F" w:rsidR="00F5642F" w:rsidP="00852AA9" w:rsidRDefault="00F5642F">
            <w:pPr>
              <w:keepNext/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</w:pPr>
            <w:r w:rsidRPr="0009682F">
              <w:t>Le (la) stagiaire est assujetti(e) aux conditions d’hygiène et de sécurité fixées par le code du travail, notamment celles prévues en faveur des femmes et des moins de 18 ans.</w:t>
            </w:r>
          </w:p>
        </w:tc>
      </w:tr>
      <w:tr w:rsidRPr="00852AA9" w:rsidR="00F5642F" w:rsidTr="00852AA9">
        <w:tc>
          <w:tcPr>
            <w:tcW w:w="10206" w:type="dxa"/>
          </w:tcPr>
          <w:p w:rsidRPr="00852AA9" w:rsidR="00F5642F" w:rsidP="00852AA9" w:rsidRDefault="00F5642F">
            <w:pPr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/>
              <w:textAlignment w:val="baseline"/>
              <w:rPr>
                <w:smallCaps/>
              </w:rPr>
            </w:pPr>
            <w:r w:rsidRPr="00852AA9">
              <w:rPr>
                <w:b/>
                <w:smallCaps/>
                <w:u w:val="single"/>
              </w:rPr>
              <w:t>article 10</w:t>
            </w:r>
            <w:r w:rsidRPr="00852AA9">
              <w:rPr>
                <w:smallCaps/>
              </w:rPr>
              <w:t xml:space="preserve"> </w:t>
            </w:r>
          </w:p>
        </w:tc>
      </w:tr>
      <w:tr w:rsidRPr="0009682F" w:rsidR="00F5642F" w:rsidTr="00852AA9">
        <w:tc>
          <w:tcPr>
            <w:tcW w:w="10206" w:type="dxa"/>
          </w:tcPr>
          <w:p w:rsidRPr="0009682F" w:rsidR="00F5642F" w:rsidP="00353B7B" w:rsidRDefault="00F5642F">
            <w:pPr>
              <w:keepNext/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</w:pPr>
            <w:r w:rsidRPr="0009682F">
              <w:t xml:space="preserve">Si des moyens de restauration existent au sein de l’entreprise, </w:t>
            </w:r>
            <w:r w:rsidRPr="0009682F" w:rsidR="0067567E">
              <w:t>le (</w:t>
            </w:r>
            <w:r w:rsidRPr="0009682F">
              <w:t>la) stagiaire pourra y avoir accès et acquittera le prix des repas consommés.</w:t>
            </w:r>
          </w:p>
        </w:tc>
      </w:tr>
      <w:tr w:rsidRPr="00852AA9" w:rsidR="00F5642F" w:rsidTr="00852AA9">
        <w:tc>
          <w:tcPr>
            <w:tcW w:w="10206" w:type="dxa"/>
          </w:tcPr>
          <w:p w:rsidRPr="00852AA9" w:rsidR="00F5642F" w:rsidP="00852AA9" w:rsidRDefault="00F5642F">
            <w:pPr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/>
              <w:textAlignment w:val="baseline"/>
              <w:rPr>
                <w:b/>
                <w:smallCaps/>
                <w:u w:val="single"/>
              </w:rPr>
            </w:pPr>
            <w:r w:rsidRPr="00852AA9">
              <w:rPr>
                <w:b/>
                <w:smallCaps/>
                <w:u w:val="single"/>
              </w:rPr>
              <w:t>article 11</w:t>
            </w:r>
          </w:p>
        </w:tc>
      </w:tr>
      <w:tr w:rsidRPr="0009682F" w:rsidR="00F5642F" w:rsidTr="00852AA9">
        <w:tc>
          <w:tcPr>
            <w:tcW w:w="10206" w:type="dxa"/>
          </w:tcPr>
          <w:p w:rsidRPr="0009682F" w:rsidR="00F5642F" w:rsidP="00353B7B" w:rsidRDefault="00F5642F">
            <w:pPr>
              <w:keepNext/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</w:pPr>
            <w:r w:rsidRPr="0009682F">
              <w:t xml:space="preserve">Au cas où l’entreprise serait amenée à faire effectuer des déplacements au stagiaire, elle s’engage à en assumer les frais. </w:t>
            </w:r>
          </w:p>
        </w:tc>
      </w:tr>
      <w:tr w:rsidRPr="00852AA9" w:rsidR="00F5642F" w:rsidTr="00852AA9">
        <w:tc>
          <w:tcPr>
            <w:tcW w:w="10206" w:type="dxa"/>
          </w:tcPr>
          <w:p w:rsidRPr="00852AA9" w:rsidR="00F5642F" w:rsidP="00852AA9" w:rsidRDefault="00F5642F">
            <w:pPr>
              <w:tabs>
                <w:tab w:val="left" w:pos="2410"/>
                <w:tab w:val="left" w:pos="3969"/>
                <w:tab w:val="left" w:pos="4962"/>
                <w:tab w:val="left" w:pos="6804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/>
              <w:textAlignment w:val="baseline"/>
              <w:rPr>
                <w:b/>
                <w:smallCaps/>
                <w:u w:val="single"/>
              </w:rPr>
            </w:pPr>
            <w:r w:rsidRPr="00852AA9">
              <w:rPr>
                <w:b/>
                <w:smallCaps/>
                <w:u w:val="single"/>
              </w:rPr>
              <w:t>article 12</w:t>
            </w:r>
          </w:p>
        </w:tc>
      </w:tr>
      <w:tr w:rsidRPr="0009682F" w:rsidR="00F5642F" w:rsidTr="00852AA9">
        <w:tc>
          <w:tcPr>
            <w:tcW w:w="10206" w:type="dxa"/>
          </w:tcPr>
          <w:p w:rsidRPr="0009682F" w:rsidR="00F5642F" w:rsidP="00445726" w:rsidRDefault="00F5642F">
            <w:pPr>
              <w:keepNext/>
              <w:tabs>
                <w:tab w:val="left" w:pos="2410"/>
                <w:tab w:val="left" w:pos="3969"/>
                <w:tab w:val="left" w:pos="4962"/>
                <w:tab w:val="left" w:pos="7452"/>
              </w:tabs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</w:pPr>
            <w:r w:rsidRPr="0009682F">
              <w:t>Le stage d’application dans l’entreprise aura une durée de</w:t>
            </w:r>
            <w:r w:rsidR="00103C26">
              <w:t xml:space="preserve"> </w:t>
            </w:r>
            <w:r w:rsidRPr="0067567E" w:rsidR="0067567E">
              <w:rPr>
                <w:b/>
              </w:rPr>
              <w:fldChar w:fldCharType="begin"/>
            </w:r>
            <w:r w:rsidRPr="0067567E" w:rsidR="0067567E">
              <w:rPr>
                <w:b/>
              </w:rPr>
              <w:instrText xml:space="preserve"> MERGEFIELD Nbre_heures </w:instrText>
            </w:r>
            <w:r w:rsidRPr="0067567E" w:rsidR="0067567E">
              <w:rPr>
                <w:b/>
              </w:rPr>
              <w:fldChar w:fldCharType="separate"/>
            </w:r>
            <w:r w:rsidR="00910468">
              <w:rPr>
                <w:b/>
                <w:noProof/>
              </w:rPr>
              <w:t>«Nbre_heures»</w:t>
            </w:r>
            <w:r w:rsidRPr="0067567E" w:rsidR="0067567E">
              <w:rPr>
                <w:b/>
              </w:rPr>
              <w:fldChar w:fldCharType="end"/>
            </w:r>
            <w:r w:rsidR="0067567E">
              <w:t xml:space="preserve"> </w:t>
            </w:r>
            <w:r w:rsidR="00B01DA5">
              <w:t>heures</w:t>
            </w:r>
          </w:p>
        </w:tc>
      </w:tr>
      <w:tr w:rsidRPr="0009682F" w:rsidR="00F5642F" w:rsidTr="00852AA9">
        <w:tc>
          <w:tcPr>
            <w:tcW w:w="10206" w:type="dxa"/>
          </w:tcPr>
          <w:p w:rsidRPr="00852AA9" w:rsidR="00F5642F" w:rsidP="00305DF8" w:rsidRDefault="00F5642F">
            <w:pPr>
              <w:keepNext/>
              <w:tabs>
                <w:tab w:val="left" w:pos="972"/>
                <w:tab w:val="left" w:pos="2552"/>
                <w:tab w:val="left" w:pos="7371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  <w:rPr>
                <w:b/>
              </w:rPr>
            </w:pPr>
            <w:r w:rsidRPr="0009682F">
              <w:tab/>
            </w:r>
            <w:r w:rsidRPr="00852AA9">
              <w:rPr>
                <w:b/>
              </w:rPr>
              <w:t xml:space="preserve">- </w:t>
            </w:r>
            <w:r w:rsidRPr="002E3077">
              <w:rPr>
                <w:b/>
                <w:u w:val="single"/>
              </w:rPr>
              <w:t>Du</w:t>
            </w:r>
            <w:r w:rsidRPr="002E3077" w:rsidR="0067567E">
              <w:rPr>
                <w:b/>
                <w:u w:val="single"/>
              </w:rPr>
              <w:t xml:space="preserve"> </w:t>
            </w:r>
            <w:r w:rsidRPr="002E3077" w:rsidR="0067567E">
              <w:rPr>
                <w:b/>
                <w:u w:val="single"/>
              </w:rPr>
              <w:fldChar w:fldCharType="begin"/>
            </w:r>
            <w:r w:rsidRPr="002E3077" w:rsidR="0067567E">
              <w:rPr>
                <w:b/>
                <w:u w:val="single"/>
              </w:rPr>
              <w:instrText xml:space="preserve"> MERGEFIELD Début_stage </w:instrText>
            </w:r>
            <w:r w:rsidRPr="002E3077" w:rsidR="0067567E">
              <w:rPr>
                <w:b/>
                <w:u w:val="single"/>
              </w:rPr>
              <w:fldChar w:fldCharType="separate"/>
            </w:r>
            <w:r w:rsidR="00910468">
              <w:rPr>
                <w:b/>
                <w:noProof/>
                <w:u w:val="single"/>
              </w:rPr>
              <w:t>«Début_stage»</w:t>
            </w:r>
            <w:r w:rsidRPr="002E3077" w:rsidR="0067567E">
              <w:rPr>
                <w:b/>
                <w:u w:val="single"/>
              </w:rPr>
              <w:fldChar w:fldCharType="end"/>
            </w:r>
            <w:r w:rsidRPr="00305DF8">
              <w:rPr>
                <w:b/>
                <w:u w:val="single"/>
              </w:rPr>
              <w:t xml:space="preserve"> au</w:t>
            </w:r>
            <w:r w:rsidRPr="00305DF8" w:rsidR="00103C26">
              <w:rPr>
                <w:b/>
                <w:u w:val="single"/>
              </w:rPr>
              <w:t xml:space="preserve"> </w:t>
            </w:r>
            <w:r w:rsidRPr="00305DF8" w:rsidR="0067567E">
              <w:rPr>
                <w:b/>
                <w:u w:val="single"/>
              </w:rPr>
              <w:fldChar w:fldCharType="begin"/>
            </w:r>
            <w:r w:rsidRPr="00305DF8" w:rsidR="0067567E">
              <w:rPr>
                <w:b/>
                <w:u w:val="single"/>
              </w:rPr>
              <w:instrText xml:space="preserve"> MERGEFIELD Fin_stage </w:instrText>
            </w:r>
            <w:r w:rsidRPr="00305DF8" w:rsidR="0067567E">
              <w:rPr>
                <w:b/>
                <w:u w:val="single"/>
              </w:rPr>
              <w:fldChar w:fldCharType="separate"/>
            </w:r>
            <w:r w:rsidR="00910468">
              <w:rPr>
                <w:b/>
                <w:noProof/>
                <w:u w:val="single"/>
              </w:rPr>
              <w:t>«Fin_stage»</w:t>
            </w:r>
            <w:r w:rsidRPr="00305DF8" w:rsidR="0067567E">
              <w:rPr>
                <w:b/>
                <w:u w:val="single"/>
              </w:rPr>
              <w:fldChar w:fldCharType="end"/>
            </w:r>
          </w:p>
        </w:tc>
      </w:tr>
      <w:tr w:rsidRPr="00852AA9" w:rsidR="00F5642F" w:rsidTr="00852AA9">
        <w:tc>
          <w:tcPr>
            <w:tcW w:w="10206" w:type="dxa"/>
          </w:tcPr>
          <w:p w:rsidR="00F5642F" w:rsidP="00353B7B" w:rsidRDefault="00103C26">
            <w:pPr>
              <w:keepNext/>
              <w:tabs>
                <w:tab w:val="left" w:pos="655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</w:pPr>
            <w:r w:rsidRPr="0009682F">
              <w:t>À</w:t>
            </w:r>
            <w:r w:rsidRPr="0009682F" w:rsidR="00F5642F">
              <w:t xml:space="preserve"> tout moment, et d’un commun accord, soit à la demande de l’entreprise, soit à celle du </w:t>
            </w:r>
            <w:r w:rsidR="00F50D44">
              <w:t>centre</w:t>
            </w:r>
            <w:r w:rsidR="00F5642F">
              <w:t xml:space="preserve"> </w:t>
            </w:r>
            <w:r w:rsidRPr="0009682F" w:rsidR="00F5642F">
              <w:t>de</w:t>
            </w:r>
            <w:r w:rsidR="00F5642F">
              <w:t xml:space="preserve"> </w:t>
            </w:r>
            <w:r w:rsidRPr="00081F7A" w:rsidR="00E51EF8">
              <w:t>BRIVE la Gaillarde</w:t>
            </w:r>
            <w:r w:rsidRPr="0009682F" w:rsidR="00F5642F">
              <w:t>,</w:t>
            </w:r>
            <w:r w:rsidR="00D40CFE">
              <w:t xml:space="preserve"> </w:t>
            </w:r>
            <w:r w:rsidRPr="0009682F" w:rsidR="00F5642F">
              <w:t>l</w:t>
            </w:r>
            <w:r w:rsidR="00262576">
              <w:t>a période en entreprise</w:t>
            </w:r>
            <w:r w:rsidRPr="0009682F" w:rsidR="00F5642F">
              <w:t xml:space="preserve"> pourra être interrompu</w:t>
            </w:r>
            <w:r w:rsidR="00E51EF8">
              <w:t>e</w:t>
            </w:r>
            <w:r w:rsidRPr="0009682F" w:rsidR="00F5642F">
              <w:t xml:space="preserve"> sans préavis s’il s’avère que la présence du (de la) stagiaire créée des difficultés à l’entreprise ou si les termes de la présente convention ne sont pas respectés.</w:t>
            </w:r>
          </w:p>
          <w:p w:rsidRPr="00852AA9" w:rsidR="00262576" w:rsidP="00353B7B" w:rsidRDefault="00262576">
            <w:pPr>
              <w:keepNext/>
              <w:tabs>
                <w:tab w:val="left" w:pos="655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  <w:rPr>
                <w:b/>
              </w:rPr>
            </w:pPr>
          </w:p>
        </w:tc>
      </w:tr>
      <w:tr w:rsidRPr="0009682F" w:rsidR="004F7F3F" w:rsidTr="00852AA9">
        <w:tc>
          <w:tcPr>
            <w:tcW w:w="10206" w:type="dxa"/>
          </w:tcPr>
          <w:p w:rsidR="00B01DA5" w:rsidP="00B01DA5" w:rsidRDefault="004F7F3F">
            <w:pPr>
              <w:tabs>
                <w:tab w:val="left" w:pos="2772"/>
                <w:tab w:val="right" w:pos="7938"/>
                <w:tab w:val="right" w:pos="9781"/>
              </w:tabs>
              <w:overflowPunct w:val="0"/>
              <w:autoSpaceDE w:val="0"/>
              <w:autoSpaceDN w:val="0"/>
              <w:adjustRightInd w:val="0"/>
              <w:textAlignment w:val="baseline"/>
            </w:pPr>
            <w:r w:rsidRPr="008A379D">
              <w:t xml:space="preserve">Fait à </w:t>
            </w:r>
            <w:r w:rsidRPr="00081F7A" w:rsidR="00B01DA5">
              <w:t>BRIVE la Gaillarde</w:t>
            </w:r>
            <w:r w:rsidR="00103C26">
              <w:t>, le</w:t>
            </w:r>
            <w:r w:rsidRPr="007359CD" w:rsidR="00103C26">
              <w:rPr>
                <w:b/>
              </w:rPr>
              <w:t xml:space="preserve"> </w:t>
            </w:r>
            <w:r w:rsidR="004A54BF">
              <w:rPr>
                <w:b/>
              </w:rPr>
              <w:fldChar w:fldCharType="begin"/>
            </w:r>
            <w:r w:rsidR="004A54BF">
              <w:rPr>
                <w:b/>
              </w:rPr>
              <w:instrText xml:space="preserve"> TIME \@ "d MMMM yyyy" </w:instrText>
            </w:r>
            <w:r w:rsidR="004A54BF">
              <w:rPr>
                <w:b/>
              </w:rPr>
              <w:fldChar w:fldCharType="separate"/>
            </w:r>
            <w:r w:rsidR="00910468">
              <w:rPr>
                <w:b/>
                <w:noProof/>
              </w:rPr>
              <w:t>30 octobre 2020</w:t>
            </w:r>
            <w:r w:rsidR="004A54BF">
              <w:rPr>
                <w:b/>
              </w:rPr>
              <w:fldChar w:fldCharType="end"/>
            </w:r>
            <w:r w:rsidR="004A54BF">
              <w:rPr>
                <w:b/>
              </w:rPr>
              <w:t xml:space="preserve"> </w:t>
            </w:r>
            <w:r w:rsidRPr="008A379D">
              <w:t xml:space="preserve">en 3 exemplaires originaux </w:t>
            </w:r>
          </w:p>
          <w:p w:rsidRPr="0009682F" w:rsidR="004F7F3F" w:rsidP="00B01DA5" w:rsidRDefault="004F7F3F">
            <w:pPr>
              <w:tabs>
                <w:tab w:val="left" w:pos="2772"/>
                <w:tab w:val="right" w:pos="7938"/>
                <w:tab w:val="right" w:pos="9781"/>
              </w:tabs>
              <w:overflowPunct w:val="0"/>
              <w:autoSpaceDE w:val="0"/>
              <w:autoSpaceDN w:val="0"/>
              <w:adjustRightInd w:val="0"/>
              <w:textAlignment w:val="baseline"/>
            </w:pPr>
            <w:r w:rsidRPr="008A379D">
              <w:t>(1 exemplaire pour l'entreprise, 1 pour le stagiaire, 1 pour l'AFPA)</w:t>
            </w:r>
          </w:p>
        </w:tc>
      </w:tr>
    </w:tbl>
    <w:p w:rsidR="004F7F3F" w:rsidRDefault="004F7F3F"/>
    <w:tbl>
      <w:tblPr>
        <w:tblW w:w="10188" w:type="dxa"/>
        <w:tblLayout w:type="fixed"/>
        <w:tblLook w:val="01E0" w:firstRow="1" w:lastRow="1" w:firstColumn="1" w:lastColumn="1" w:noHBand="0" w:noVBand="0"/>
      </w:tblPr>
      <w:tblGrid>
        <w:gridCol w:w="3396"/>
        <w:gridCol w:w="3396"/>
        <w:gridCol w:w="3396"/>
      </w:tblGrid>
      <w:tr w:rsidRPr="0009682F" w:rsidR="004F7F3F" w:rsidTr="00852AA9">
        <w:tc>
          <w:tcPr>
            <w:tcW w:w="3402" w:type="dxa"/>
          </w:tcPr>
          <w:p w:rsidRPr="0009682F" w:rsidR="004F7F3F" w:rsidP="00A775ED" w:rsidRDefault="004F7F3F">
            <w:pPr>
              <w:overflowPunct w:val="0"/>
              <w:autoSpaceDE w:val="0"/>
              <w:autoSpaceDN w:val="0"/>
              <w:adjustRightInd w:val="0"/>
              <w:ind w:right="142"/>
              <w:textAlignment w:val="baseline"/>
            </w:pPr>
            <w:r w:rsidRPr="0009682F">
              <w:t xml:space="preserve">Pour le </w:t>
            </w:r>
            <w:r w:rsidR="00A775ED">
              <w:t>centre</w:t>
            </w:r>
            <w:r>
              <w:t xml:space="preserve"> de </w:t>
            </w:r>
            <w:r w:rsidRPr="00081F7A" w:rsidR="00E51EF8">
              <w:t>BRIVE la Gaillarde</w:t>
            </w:r>
          </w:p>
        </w:tc>
        <w:tc>
          <w:tcPr>
            <w:tcW w:w="3402" w:type="dxa"/>
          </w:tcPr>
          <w:p w:rsidRPr="0009682F" w:rsidR="004F7F3F" w:rsidP="00852AA9" w:rsidRDefault="004F7F3F">
            <w:pPr>
              <w:overflowPunct w:val="0"/>
              <w:autoSpaceDE w:val="0"/>
              <w:autoSpaceDN w:val="0"/>
              <w:adjustRightInd w:val="0"/>
              <w:ind w:right="142"/>
              <w:textAlignment w:val="baseline"/>
            </w:pPr>
            <w:r w:rsidRPr="0009682F">
              <w:t>Pour l’entreprise</w:t>
            </w:r>
          </w:p>
        </w:tc>
        <w:tc>
          <w:tcPr>
            <w:tcW w:w="3402" w:type="dxa"/>
          </w:tcPr>
          <w:p w:rsidRPr="0009682F" w:rsidR="004F7F3F" w:rsidP="00D50884" w:rsidRDefault="004F7F3F">
            <w:pPr>
              <w:overflowPunct w:val="0"/>
              <w:autoSpaceDE w:val="0"/>
              <w:autoSpaceDN w:val="0"/>
              <w:adjustRightInd w:val="0"/>
              <w:ind w:right="142"/>
              <w:textAlignment w:val="baseline"/>
            </w:pPr>
            <w:r w:rsidRPr="0009682F">
              <w:t>Vu- le (la) stagiaire</w:t>
            </w:r>
          </w:p>
        </w:tc>
      </w:tr>
      <w:tr w:rsidRPr="0009682F" w:rsidR="004F7F3F" w:rsidTr="00852AA9">
        <w:tc>
          <w:tcPr>
            <w:tcW w:w="3402" w:type="dxa"/>
            <w:tcBorders>
              <w:bottom w:val="single" w:color="008000" w:sz="4" w:space="0"/>
            </w:tcBorders>
          </w:tcPr>
          <w:p w:rsidRPr="0009682F" w:rsidR="004F7F3F" w:rsidP="00852AA9" w:rsidRDefault="00F45269">
            <w:pPr>
              <w:overflowPunct w:val="0"/>
              <w:autoSpaceDE w:val="0"/>
              <w:autoSpaceDN w:val="0"/>
              <w:adjustRightInd w:val="0"/>
              <w:ind w:right="142"/>
              <w:textAlignment w:val="baseline"/>
            </w:pPr>
            <w:r w:rsidRPr="00852AA9">
              <w:rPr>
                <w:sz w:val="14"/>
              </w:rPr>
              <w:t>(Cachet et Signature)</w:t>
            </w:r>
          </w:p>
        </w:tc>
        <w:tc>
          <w:tcPr>
            <w:tcW w:w="3402" w:type="dxa"/>
            <w:tcBorders>
              <w:bottom w:val="single" w:color="008000" w:sz="4" w:space="0"/>
            </w:tcBorders>
          </w:tcPr>
          <w:p w:rsidRPr="00852AA9" w:rsidR="004F7F3F" w:rsidP="00852AA9" w:rsidRDefault="00F45269">
            <w:pPr>
              <w:overflowPunct w:val="0"/>
              <w:autoSpaceDE w:val="0"/>
              <w:autoSpaceDN w:val="0"/>
              <w:adjustRightInd w:val="0"/>
              <w:ind w:right="142"/>
              <w:textAlignment w:val="baseline"/>
              <w:rPr>
                <w:sz w:val="14"/>
              </w:rPr>
            </w:pPr>
            <w:r w:rsidRPr="00852AA9">
              <w:rPr>
                <w:sz w:val="14"/>
              </w:rPr>
              <w:t>Cachet de l’entreprise et Signature</w:t>
            </w:r>
          </w:p>
        </w:tc>
        <w:tc>
          <w:tcPr>
            <w:tcW w:w="3402" w:type="dxa"/>
            <w:tcBorders>
              <w:bottom w:val="single" w:color="008000" w:sz="4" w:space="0"/>
            </w:tcBorders>
          </w:tcPr>
          <w:p w:rsidRPr="0009682F" w:rsidR="004F7F3F" w:rsidP="00852AA9" w:rsidRDefault="004F7F3F">
            <w:pPr>
              <w:overflowPunct w:val="0"/>
              <w:autoSpaceDE w:val="0"/>
              <w:autoSpaceDN w:val="0"/>
              <w:adjustRightInd w:val="0"/>
              <w:ind w:right="142"/>
              <w:textAlignment w:val="baseline"/>
            </w:pPr>
            <w:r w:rsidRPr="00852AA9">
              <w:rPr>
                <w:sz w:val="14"/>
              </w:rPr>
              <w:t>(No</w:t>
            </w:r>
            <w:r w:rsidRPr="00852AA9" w:rsidR="001F75F2">
              <w:rPr>
                <w:sz w:val="14"/>
              </w:rPr>
              <w:t>m du signataire et/ou du tuteur)</w:t>
            </w:r>
          </w:p>
        </w:tc>
      </w:tr>
      <w:tr w:rsidRPr="0009682F" w:rsidR="004F7F3F" w:rsidTr="00852AA9">
        <w:tc>
          <w:tcPr>
            <w:tcW w:w="3402" w:type="dxa"/>
            <w:tcBorders>
              <w:top w:val="single" w:color="008000" w:sz="4" w:space="0"/>
              <w:left w:val="single" w:color="008000" w:sz="4" w:space="0"/>
              <w:bottom w:val="single" w:color="008000" w:sz="4" w:space="0"/>
              <w:right w:val="single" w:color="008000" w:sz="4" w:space="0"/>
            </w:tcBorders>
          </w:tcPr>
          <w:p w:rsidR="00170B59" w:rsidP="00BA7793" w:rsidRDefault="00170B59">
            <w:pPr>
              <w:overflowPunct w:val="0"/>
              <w:autoSpaceDE w:val="0"/>
              <w:autoSpaceDN w:val="0"/>
              <w:adjustRightInd w:val="0"/>
              <w:ind w:right="142"/>
              <w:textAlignment w:val="baseline"/>
            </w:pPr>
            <w:r>
              <w:t>La Directrice</w:t>
            </w:r>
          </w:p>
          <w:p w:rsidRPr="000F7E0E" w:rsidR="004F7F3F" w:rsidP="00BA7793" w:rsidRDefault="00170B59">
            <w:pPr>
              <w:overflowPunct w:val="0"/>
              <w:autoSpaceDE w:val="0"/>
              <w:autoSpaceDN w:val="0"/>
              <w:adjustRightInd w:val="0"/>
              <w:ind w:right="142"/>
              <w:textAlignment w:val="baseline"/>
              <w:rPr>
                <w:b/>
              </w:rPr>
            </w:pPr>
            <w:r w:rsidRPr="00170B59">
              <w:rPr>
                <w:b/>
              </w:rPr>
              <w:t>Armelle DIEMOZ-BASTIEN</w:t>
            </w:r>
          </w:p>
        </w:tc>
        <w:tc>
          <w:tcPr>
            <w:tcW w:w="3402" w:type="dxa"/>
            <w:tcBorders>
              <w:top w:val="single" w:color="008000" w:sz="4" w:space="0"/>
              <w:left w:val="single" w:color="008000" w:sz="4" w:space="0"/>
              <w:bottom w:val="single" w:color="008000" w:sz="4" w:space="0"/>
              <w:right w:val="single" w:color="008000" w:sz="4" w:space="0"/>
            </w:tcBorders>
          </w:tcPr>
          <w:p w:rsidRPr="002D34D6" w:rsidR="004F7F3F" w:rsidP="00852AA9" w:rsidRDefault="00876995">
            <w:pPr>
              <w:overflowPunct w:val="0"/>
              <w:autoSpaceDE w:val="0"/>
              <w:autoSpaceDN w:val="0"/>
              <w:adjustRightInd w:val="0"/>
              <w:ind w:right="142"/>
              <w:textAlignment w:val="baseline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TITRE_REP </w:instrText>
            </w:r>
            <w:r>
              <w:rPr>
                <w:b/>
              </w:rPr>
              <w:fldChar w:fldCharType="separate"/>
            </w:r>
            <w:r w:rsidR="00910468">
              <w:rPr>
                <w:b/>
                <w:noProof/>
              </w:rPr>
              <w:t>«TITRE_REP»</w:t>
            </w:r>
            <w:r>
              <w:rPr>
                <w:b/>
              </w:rPr>
              <w:fldChar w:fldCharType="end"/>
            </w:r>
            <w:r w:rsidR="0067567E">
              <w:rPr>
                <w:b/>
              </w:rPr>
              <w:t xml:space="preserve">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Représentant </w:instrText>
            </w:r>
            <w:r>
              <w:rPr>
                <w:b/>
              </w:rPr>
              <w:fldChar w:fldCharType="separate"/>
            </w:r>
            <w:r w:rsidR="00910468">
              <w:rPr>
                <w:b/>
                <w:noProof/>
              </w:rPr>
              <w:t>«Représentant»</w:t>
            </w:r>
            <w:r>
              <w:rPr>
                <w:b/>
              </w:rPr>
              <w:fldChar w:fldCharType="end"/>
            </w:r>
          </w:p>
        </w:tc>
        <w:tc>
          <w:tcPr>
            <w:tcW w:w="3402" w:type="dxa"/>
            <w:tcBorders>
              <w:top w:val="single" w:color="008000" w:sz="4" w:space="0"/>
              <w:left w:val="single" w:color="008000" w:sz="4" w:space="0"/>
              <w:bottom w:val="single" w:color="008000" w:sz="4" w:space="0"/>
              <w:right w:val="single" w:color="008000" w:sz="4" w:space="0"/>
            </w:tcBorders>
          </w:tcPr>
          <w:p w:rsidRPr="00E26EB2" w:rsidR="004F7F3F" w:rsidP="00852AA9" w:rsidRDefault="0067567E">
            <w:pPr>
              <w:overflowPunct w:val="0"/>
              <w:autoSpaceDE w:val="0"/>
              <w:autoSpaceDN w:val="0"/>
              <w:adjustRightInd w:val="0"/>
              <w:ind w:right="142"/>
              <w:textAlignment w:val="baseline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Titre_Stagiaire </w:instrText>
            </w:r>
            <w:r>
              <w:rPr>
                <w:b/>
              </w:rPr>
              <w:fldChar w:fldCharType="separate"/>
            </w:r>
            <w:r w:rsidR="00910468">
              <w:rPr>
                <w:b/>
                <w:noProof/>
              </w:rPr>
              <w:t>«Titre_Stagiaire»</w:t>
            </w:r>
            <w:r>
              <w:rPr>
                <w:b/>
              </w:rPr>
              <w:fldChar w:fldCharType="end"/>
            </w:r>
            <w:r>
              <w:rPr>
                <w:b/>
              </w:rPr>
              <w:t xml:space="preserve"> </w:t>
            </w:r>
            <w:r w:rsidR="00910468">
              <w:rPr>
                <w:b/>
                <w:noProof/>
              </w:rPr>
              <w:t>ABRAHAM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NOM_Stagiaire </w:instrText>
            </w:r>
            <w:r>
              <w:rPr>
                <w:b/>
              </w:rPr>
              <w:fldChar w:fldCharType="separate"/>
            </w:r>
            <w:r w:rsidR="00910468">
              <w:rPr>
                <w:b/>
                <w:noProof/>
              </w:rPr>
              <w:t>«NOM_Stagiaire»</w:t>
            </w:r>
            <w:r>
              <w:rPr>
                <w:b/>
              </w:rPr>
              <w:fldChar w:fldCharType="end"/>
            </w:r>
          </w:p>
        </w:tc>
      </w:tr>
      <w:tr w:rsidRPr="0009682F" w:rsidR="006E1567" w:rsidTr="00852AA9">
        <w:trPr>
          <w:trHeight w:val="761"/>
        </w:trPr>
        <w:tc>
          <w:tcPr>
            <w:tcW w:w="3402" w:type="dxa"/>
            <w:tcBorders>
              <w:top w:val="single" w:color="008000" w:sz="4" w:space="0"/>
              <w:left w:val="single" w:color="008000" w:sz="4" w:space="0"/>
              <w:bottom w:val="single" w:color="008000" w:sz="4" w:space="0"/>
              <w:right w:val="single" w:color="008000" w:sz="4" w:space="0"/>
            </w:tcBorders>
          </w:tcPr>
          <w:p w:rsidR="006E1567" w:rsidP="00852AA9" w:rsidRDefault="006E1567">
            <w:pPr>
              <w:overflowPunct w:val="0"/>
              <w:autoSpaceDE w:val="0"/>
              <w:autoSpaceDN w:val="0"/>
              <w:adjustRightInd w:val="0"/>
              <w:ind w:right="142"/>
              <w:textAlignment w:val="baseline"/>
            </w:pPr>
          </w:p>
          <w:p w:rsidR="000D2366" w:rsidP="00852AA9" w:rsidRDefault="000D2366">
            <w:pPr>
              <w:overflowPunct w:val="0"/>
              <w:autoSpaceDE w:val="0"/>
              <w:autoSpaceDN w:val="0"/>
              <w:adjustRightInd w:val="0"/>
              <w:ind w:right="142"/>
              <w:textAlignment w:val="baseline"/>
            </w:pPr>
          </w:p>
          <w:p w:rsidR="000D2366" w:rsidP="00852AA9" w:rsidRDefault="000D2366">
            <w:pPr>
              <w:overflowPunct w:val="0"/>
              <w:autoSpaceDE w:val="0"/>
              <w:autoSpaceDN w:val="0"/>
              <w:adjustRightInd w:val="0"/>
              <w:ind w:right="142"/>
              <w:textAlignment w:val="baseline"/>
            </w:pPr>
          </w:p>
          <w:p w:rsidR="00D40CFE" w:rsidP="00852AA9" w:rsidRDefault="00D40CFE">
            <w:pPr>
              <w:overflowPunct w:val="0"/>
              <w:autoSpaceDE w:val="0"/>
              <w:autoSpaceDN w:val="0"/>
              <w:adjustRightInd w:val="0"/>
              <w:ind w:right="142"/>
              <w:textAlignment w:val="baseline"/>
            </w:pPr>
          </w:p>
          <w:p w:rsidR="00D40CFE" w:rsidP="00852AA9" w:rsidRDefault="00D40CFE">
            <w:pPr>
              <w:overflowPunct w:val="0"/>
              <w:autoSpaceDE w:val="0"/>
              <w:autoSpaceDN w:val="0"/>
              <w:adjustRightInd w:val="0"/>
              <w:ind w:right="142"/>
              <w:textAlignment w:val="baseline"/>
            </w:pPr>
          </w:p>
          <w:p w:rsidRPr="0009682F" w:rsidR="000D2366" w:rsidP="00852AA9" w:rsidRDefault="000D2366">
            <w:pPr>
              <w:overflowPunct w:val="0"/>
              <w:autoSpaceDE w:val="0"/>
              <w:autoSpaceDN w:val="0"/>
              <w:adjustRightInd w:val="0"/>
              <w:ind w:right="142"/>
              <w:textAlignment w:val="baseline"/>
            </w:pPr>
          </w:p>
        </w:tc>
        <w:tc>
          <w:tcPr>
            <w:tcW w:w="3402" w:type="dxa"/>
            <w:tcBorders>
              <w:top w:val="single" w:color="008000" w:sz="4" w:space="0"/>
              <w:left w:val="single" w:color="008000" w:sz="4" w:space="0"/>
              <w:bottom w:val="single" w:color="008000" w:sz="4" w:space="0"/>
              <w:right w:val="single" w:color="008000" w:sz="4" w:space="0"/>
            </w:tcBorders>
          </w:tcPr>
          <w:p w:rsidRPr="0009682F" w:rsidR="006E1567" w:rsidP="00852AA9" w:rsidRDefault="006E1567">
            <w:pPr>
              <w:overflowPunct w:val="0"/>
              <w:autoSpaceDE w:val="0"/>
              <w:autoSpaceDN w:val="0"/>
              <w:adjustRightInd w:val="0"/>
              <w:ind w:right="142"/>
              <w:textAlignment w:val="baseline"/>
            </w:pPr>
          </w:p>
        </w:tc>
        <w:tc>
          <w:tcPr>
            <w:tcW w:w="3402" w:type="dxa"/>
            <w:tcBorders>
              <w:top w:val="single" w:color="008000" w:sz="4" w:space="0"/>
              <w:left w:val="single" w:color="008000" w:sz="4" w:space="0"/>
              <w:bottom w:val="single" w:color="008000" w:sz="4" w:space="0"/>
              <w:right w:val="single" w:color="008000" w:sz="4" w:space="0"/>
            </w:tcBorders>
          </w:tcPr>
          <w:p w:rsidRPr="0009682F" w:rsidR="006E1567" w:rsidP="00852AA9" w:rsidRDefault="006E1567">
            <w:pPr>
              <w:overflowPunct w:val="0"/>
              <w:autoSpaceDE w:val="0"/>
              <w:autoSpaceDN w:val="0"/>
              <w:adjustRightInd w:val="0"/>
              <w:ind w:right="142"/>
              <w:textAlignment w:val="baseline"/>
            </w:pPr>
          </w:p>
        </w:tc>
      </w:tr>
    </w:tbl>
    <w:p w:rsidR="004F7F3F" w:rsidRDefault="004F7F3F"/>
    <w:tbl>
      <w:tblPr>
        <w:tblW w:w="10260" w:type="dxa"/>
        <w:tblInd w:w="-72" w:type="dxa"/>
        <w:tblLayout w:type="fixed"/>
        <w:tblLook w:val="01E0" w:firstRow="1" w:lastRow="1" w:firstColumn="1" w:lastColumn="1" w:noHBand="0" w:noVBand="0"/>
      </w:tblPr>
      <w:tblGrid>
        <w:gridCol w:w="6840"/>
        <w:gridCol w:w="3420"/>
      </w:tblGrid>
      <w:tr w:rsidRPr="00852AA9" w:rsidR="001F75F2" w:rsidTr="003E4129">
        <w:tc>
          <w:tcPr>
            <w:tcW w:w="6840" w:type="dxa"/>
            <w:shd w:val="clear" w:color="auto" w:fill="auto"/>
            <w:vAlign w:val="center"/>
          </w:tcPr>
          <w:p w:rsidRPr="00852AA9" w:rsidR="001F75F2" w:rsidP="00852AA9" w:rsidRDefault="001F75F2">
            <w:pPr>
              <w:tabs>
                <w:tab w:val="right" w:pos="8931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cs="Tahoma"/>
                <w:sz w:val="14"/>
                <w:szCs w:val="12"/>
              </w:rPr>
            </w:pPr>
            <w:r w:rsidRPr="00852AA9">
              <w:rPr>
                <w:rFonts w:cs="Tahoma"/>
                <w:sz w:val="14"/>
                <w:szCs w:val="12"/>
              </w:rPr>
              <w:sym w:font="Wingdings 2" w:char="F0DE"/>
            </w:r>
            <w:r w:rsidRPr="00852AA9">
              <w:rPr>
                <w:rFonts w:cs="Tahoma"/>
                <w:sz w:val="14"/>
                <w:szCs w:val="12"/>
              </w:rPr>
              <w:t xml:space="preserve"> La signature</w:t>
            </w:r>
            <w:r w:rsidR="00103C26">
              <w:rPr>
                <w:rFonts w:cs="Tahoma"/>
                <w:sz w:val="14"/>
                <w:szCs w:val="12"/>
              </w:rPr>
              <w:t xml:space="preserve"> doit être précédée des mots « </w:t>
            </w:r>
            <w:r w:rsidRPr="00852AA9">
              <w:rPr>
                <w:rFonts w:cs="Tahoma"/>
                <w:sz w:val="14"/>
                <w:szCs w:val="12"/>
              </w:rPr>
              <w:t>lu et approuvé » écrits de la main du signataire</w:t>
            </w:r>
          </w:p>
          <w:p w:rsidRPr="00852AA9" w:rsidR="001F75F2" w:rsidP="00852AA9" w:rsidRDefault="001F75F2">
            <w:pPr>
              <w:pStyle w:val="Corpsdetexte21"/>
              <w:tabs>
                <w:tab w:val="right" w:pos="9781"/>
              </w:tabs>
              <w:spacing w:before="0"/>
              <w:ind w:left="0"/>
              <w:rPr>
                <w:rFonts w:ascii="Tahoma" w:hAnsi="Tahoma" w:cs="Tahoma"/>
                <w:sz w:val="14"/>
                <w:szCs w:val="16"/>
              </w:rPr>
            </w:pPr>
            <w:r w:rsidRPr="00852AA9">
              <w:rPr>
                <w:rFonts w:ascii="Tahoma" w:hAnsi="Tahoma" w:cs="Tahoma"/>
                <w:sz w:val="14"/>
                <w:szCs w:val="12"/>
              </w:rPr>
              <w:sym w:font="Wingdings 2" w:char="F0DE"/>
            </w:r>
            <w:r w:rsidRPr="00852AA9">
              <w:rPr>
                <w:rFonts w:ascii="Tahoma" w:hAnsi="Tahoma" w:cs="Tahoma"/>
                <w:sz w:val="14"/>
                <w:szCs w:val="12"/>
              </w:rPr>
              <w:sym w:font="Wingdings 2" w:char="F0DE"/>
            </w:r>
            <w:r w:rsidRPr="00852AA9">
              <w:rPr>
                <w:rFonts w:ascii="Tahoma" w:hAnsi="Tahoma" w:cs="Tahoma"/>
                <w:sz w:val="14"/>
                <w:szCs w:val="12"/>
              </w:rPr>
              <w:t xml:space="preserve">  Signature nécessaire du représentant légal du stagiaire si celui-ci à moins de 18 ans et n’est pas émancipé</w:t>
            </w:r>
          </w:p>
        </w:tc>
        <w:tc>
          <w:tcPr>
            <w:tcW w:w="3420" w:type="dxa"/>
            <w:shd w:val="clear" w:color="auto" w:fill="auto"/>
          </w:tcPr>
          <w:p w:rsidRPr="00852AA9" w:rsidR="001F75F2" w:rsidP="00852AA9" w:rsidRDefault="0089235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Cs w:val="10"/>
              </w:rPr>
            </w:pPr>
            <w:r w:rsidRPr="00852AA9">
              <w:rPr>
                <w:szCs w:val="10"/>
              </w:rPr>
              <w:t xml:space="preserve"> </w:t>
            </w:r>
          </w:p>
        </w:tc>
      </w:tr>
    </w:tbl>
    <w:p w:rsidRPr="00963673" w:rsidR="00BE5477" w:rsidP="004D4249" w:rsidRDefault="00BE5477">
      <w:pPr>
        <w:rPr>
          <w:sz w:val="10"/>
          <w:szCs w:val="10"/>
        </w:rPr>
      </w:pPr>
    </w:p>
    <w:sectPr w:rsidRPr="00963673" w:rsidR="00BE5477" w:rsidSect="002E565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09" w:right="746" w:bottom="284" w:left="1134" w:header="567" w:footer="17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5CE4" w:rsidRDefault="00545CE4">
      <w:r>
        <w:separator/>
      </w:r>
    </w:p>
  </w:endnote>
  <w:endnote w:type="continuationSeparator" w:id="0">
    <w:p w:rsidR="00545CE4" w:rsidRDefault="00545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5CE4" w:rsidRDefault="00545CE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28518E" w:rsidR="00545CE4" w:rsidP="00F5642F" w:rsidRDefault="00545CE4">
    <w:pPr>
      <w:pStyle w:val="Pieddepage"/>
      <w:rPr>
        <w:color w:val="61BF1A"/>
        <w:sz w:val="28"/>
        <w:szCs w:val="28"/>
      </w:rPr>
    </w:pPr>
    <w:r w:rsidRPr="0028518E">
      <w:rPr>
        <w:color w:val="61BF1A"/>
        <w:sz w:val="28"/>
        <w:szCs w:val="28"/>
      </w:rPr>
      <w:sym w:font="Wingdings 3" w:char="F0B4"/>
    </w:r>
  </w:p>
  <w:p w:rsidRPr="00F5642F" w:rsidR="00545CE4" w:rsidP="00F5642F" w:rsidRDefault="00545CE4">
    <w:pPr>
      <w:pStyle w:val="Pieddepage"/>
      <w:tabs>
        <w:tab w:val="clear" w:pos="4536"/>
        <w:tab w:val="clear" w:pos="9072"/>
        <w:tab w:val="right" w:pos="10080"/>
      </w:tabs>
      <w:spacing w:after="60"/>
      <w:ind w:right="-54"/>
      <w:rPr>
        <w:rFonts w:cs="Arial"/>
      </w:rPr>
    </w:pPr>
    <w:r w:rsidRPr="00F5642F">
      <w:rPr>
        <w:rFonts w:cs="Arial"/>
      </w:rPr>
      <w:t>a</w:t>
    </w:r>
    <w:r>
      <w:rPr>
        <w:rFonts w:cs="Arial"/>
      </w:rPr>
      <w:t>gence</w:t>
    </w:r>
    <w:r w:rsidRPr="00F5642F">
      <w:rPr>
        <w:rFonts w:cs="Arial"/>
      </w:rPr>
      <w:t xml:space="preserve"> nationale pour la format</w:t>
    </w:r>
    <w:r>
      <w:rPr>
        <w:rFonts w:cs="Arial"/>
      </w:rPr>
      <w:t>ion professionnelle des adultes</w:t>
    </w:r>
    <w:r>
      <w:rPr>
        <w:rFonts w:cs="Arial"/>
      </w:rPr>
      <w:tab/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910468">
      <w:rPr>
        <w:rStyle w:val="Numrodepage"/>
        <w:noProof/>
      </w:rPr>
      <w:t>2</w:t>
    </w:r>
    <w:r>
      <w:rPr>
        <w:rStyle w:val="Numrodepage"/>
      </w:rPr>
      <w:fldChar w:fldCharType="end"/>
    </w:r>
    <w:r>
      <w:rPr>
        <w:rStyle w:val="Numrodepage"/>
      </w:rPr>
      <w:t>/</w:t>
    </w:r>
    <w:r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 w:rsidR="00910468">
      <w:rPr>
        <w:rStyle w:val="Numrodepage"/>
        <w:noProof/>
      </w:rPr>
      <w:t>2</w:t>
    </w:r>
    <w:r>
      <w:rPr>
        <w:rStyle w:val="Numrodepag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28518E" w:rsidR="00545CE4" w:rsidP="00F5642F" w:rsidRDefault="00545CE4">
    <w:pPr>
      <w:pStyle w:val="Pieddepage"/>
      <w:rPr>
        <w:color w:val="61BF1A"/>
        <w:sz w:val="28"/>
        <w:szCs w:val="28"/>
      </w:rPr>
    </w:pPr>
    <w:bookmarkStart w:name="OLE_LINK1" w:id="1"/>
    <w:bookmarkStart w:name="OLE_LINK2" w:id="2"/>
    <w:bookmarkStart w:name="_Hlk202601224" w:id="3"/>
    <w:r w:rsidRPr="0028518E">
      <w:rPr>
        <w:color w:val="61BF1A"/>
        <w:sz w:val="28"/>
        <w:szCs w:val="28"/>
      </w:rPr>
      <w:sym w:font="Wingdings 3" w:char="F0B4"/>
    </w:r>
  </w:p>
  <w:p w:rsidRPr="00F5642F" w:rsidR="00545CE4" w:rsidP="00F5642F" w:rsidRDefault="00545CE4">
    <w:pPr>
      <w:pStyle w:val="Pieddepage"/>
      <w:tabs>
        <w:tab w:val="clear" w:pos="4536"/>
        <w:tab w:val="clear" w:pos="9072"/>
        <w:tab w:val="right" w:pos="9900"/>
      </w:tabs>
      <w:spacing w:after="60"/>
      <w:ind w:right="-416"/>
      <w:rPr>
        <w:rFonts w:cs="Arial"/>
      </w:rPr>
    </w:pPr>
    <w:r w:rsidRPr="00F5642F">
      <w:rPr>
        <w:rFonts w:cs="Arial"/>
      </w:rPr>
      <w:t>a</w:t>
    </w:r>
    <w:r>
      <w:rPr>
        <w:rFonts w:cs="Arial"/>
      </w:rPr>
      <w:t>gence</w:t>
    </w:r>
    <w:r w:rsidRPr="00F5642F">
      <w:rPr>
        <w:rFonts w:cs="Arial"/>
      </w:rPr>
      <w:t xml:space="preserve"> nationale pour la format</w:t>
    </w:r>
    <w:r>
      <w:rPr>
        <w:rFonts w:cs="Arial"/>
      </w:rPr>
      <w:t>ion professionnelle des adultes</w:t>
    </w:r>
    <w:r>
      <w:rPr>
        <w:rFonts w:cs="Arial"/>
      </w:rPr>
      <w:tab/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910468"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rStyle w:val="Numrodepage"/>
      </w:rPr>
      <w:t>/</w:t>
    </w:r>
    <w:r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 w:rsidR="00910468">
      <w:rPr>
        <w:rStyle w:val="Numrodepage"/>
        <w:noProof/>
      </w:rPr>
      <w:t>2</w:t>
    </w:r>
    <w:r>
      <w:rPr>
        <w:rStyle w:val="Numrodepage"/>
      </w:rPr>
      <w:fldChar w:fldCharType="end"/>
    </w:r>
    <w:bookmarkEnd w:id="1"/>
    <w:bookmarkEnd w:id="2"/>
    <w:bookmarkEnd w:id="3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5CE4" w:rsidRDefault="00545CE4">
      <w:r>
        <w:separator/>
      </w:r>
    </w:p>
  </w:footnote>
  <w:footnote w:type="continuationSeparator" w:id="0">
    <w:p w:rsidR="00545CE4" w:rsidRDefault="00545C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5CE4" w:rsidRDefault="00545CE4">
    <w:pPr>
      <w:pStyle w:val="En-tte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5CE4" w:rsidP="006B5B39" w:rsidRDefault="00545CE4">
    <w:pPr>
      <w:pStyle w:val="En-tte"/>
      <w:tabs>
        <w:tab w:val="clear" w:pos="9072"/>
        <w:tab w:val="right" w:pos="10065"/>
      </w:tabs>
    </w:pPr>
    <w:r>
      <w:tab/>
    </w:r>
    <w:r>
      <w:tab/>
      <w:t xml:space="preserve">   </w:t>
    </w:r>
    <w:r w:rsidRPr="00EE174E">
      <w:rPr>
        <w:noProof/>
      </w:rPr>
      <w:drawing>
        <wp:inline distT="0" distB="0" distL="0" distR="0">
          <wp:extent cx="819150" cy="428625"/>
          <wp:effectExtent l="0" t="0" r="0" b="0"/>
          <wp:docPr id="1" name="Image 11" descr="Description : cid:image001.jpg@01D265CB.7668C5B0">
            <a:hlinkClick xmlns:a="http://schemas.openxmlformats.org/drawingml/2006/main" r:id="rId1" tooltip="Afpa.fr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1" descr="Description : cid:image001.jpg@01D265CB.7668C5B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5CE4" w:rsidP="006B5B39" w:rsidRDefault="00545CE4">
    <w:pPr>
      <w:pStyle w:val="En-tte"/>
      <w:pBdr>
        <w:bottom w:val="threeDEngrave" w:color="61C51A" w:sz="18" w:space="0"/>
      </w:pBdr>
      <w:tabs>
        <w:tab w:val="clear" w:pos="4536"/>
        <w:tab w:val="clear" w:pos="9072"/>
      </w:tabs>
      <w:ind w:right="245"/>
      <w:rPr>
        <w:rFonts w:cs="Tahoma"/>
        <w:b/>
        <w:noProof/>
        <w:color w:val="61BF1A"/>
        <w:sz w:val="32"/>
        <w:szCs w:val="32"/>
      </w:rPr>
    </w:pPr>
    <w:r>
      <w:rPr>
        <w:rFonts w:cs="Tahoma"/>
        <w:b/>
        <w:noProof/>
        <w:color w:val="61BF1A"/>
        <w:sz w:val="32"/>
        <w:szCs w:val="32"/>
      </w:rPr>
      <w:t>C</w:t>
    </w:r>
    <w:r w:rsidRPr="00B40605">
      <w:rPr>
        <w:rFonts w:cs="Tahoma"/>
        <w:b/>
        <w:noProof/>
        <w:color w:val="61BF1A"/>
        <w:sz w:val="32"/>
        <w:szCs w:val="32"/>
      </w:rPr>
      <w:t xml:space="preserve">onvention fixant les conditions de séjour </w:t>
    </w:r>
    <w:r>
      <w:rPr>
        <w:rFonts w:cs="Tahoma"/>
        <w:b/>
        <w:noProof/>
        <w:color w:val="61BF1A"/>
        <w:sz w:val="32"/>
        <w:szCs w:val="32"/>
      </w:rPr>
      <w:t xml:space="preserve">                </w:t>
    </w:r>
    <w:r w:rsidRPr="00EE174E">
      <w:rPr>
        <w:noProof/>
      </w:rPr>
      <w:drawing>
        <wp:inline distT="0" distB="0" distL="0" distR="0">
          <wp:extent cx="819150" cy="428625"/>
          <wp:effectExtent l="0" t="0" r="0" b="0"/>
          <wp:docPr id="2" name="Image 11" descr="Description : cid:image001.jpg@01D265CB.7668C5B0">
            <a:hlinkClick xmlns:a="http://schemas.openxmlformats.org/drawingml/2006/main" r:id="rId1" tooltip="Afpa.fr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1" descr="Description : cid:image001.jpg@01D265CB.7668C5B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Pr="00B40605" w:rsidR="00545CE4" w:rsidP="006B5B39" w:rsidRDefault="00545CE4">
    <w:pPr>
      <w:pStyle w:val="En-tte"/>
      <w:pBdr>
        <w:bottom w:val="threeDEngrave" w:color="61C51A" w:sz="18" w:space="0"/>
      </w:pBdr>
      <w:tabs>
        <w:tab w:val="clear" w:pos="4536"/>
        <w:tab w:val="clear" w:pos="9072"/>
      </w:tabs>
      <w:ind w:right="245"/>
      <w:rPr>
        <w:rFonts w:cs="Tahoma"/>
        <w:b/>
        <w:noProof/>
        <w:color w:val="61BF1A"/>
        <w:sz w:val="12"/>
        <w:szCs w:val="12"/>
      </w:rPr>
    </w:pPr>
    <w:r w:rsidRPr="00B40605">
      <w:rPr>
        <w:rFonts w:cs="Tahoma"/>
        <w:b/>
        <w:noProof/>
        <w:color w:val="61BF1A"/>
        <w:sz w:val="32"/>
        <w:szCs w:val="32"/>
      </w:rPr>
      <w:t>des stagiaires</w:t>
    </w:r>
    <w:r>
      <w:rPr>
        <w:rFonts w:cs="Tahoma"/>
        <w:b/>
        <w:noProof/>
        <w:color w:val="61BF1A"/>
        <w:sz w:val="32"/>
        <w:szCs w:val="32"/>
      </w:rPr>
      <w:t xml:space="preserve"> AFPA</w:t>
    </w:r>
    <w:r w:rsidRPr="00B40605">
      <w:rPr>
        <w:rFonts w:cs="Tahoma"/>
        <w:b/>
        <w:noProof/>
        <w:color w:val="61BF1A"/>
        <w:sz w:val="32"/>
        <w:szCs w:val="32"/>
      </w:rPr>
      <w:t xml:space="preserve"> en période en entreprise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B86AA6"/>
    <w:multiLevelType w:val="hybridMultilevel"/>
    <w:tmpl w:val="30DCB384"/>
    <w:lvl w:ilvl="0" w:tplc="5C34C838">
      <w:numFmt w:val="bullet"/>
      <w:lvlText w:val=""/>
      <w:lvlJc w:val="left"/>
      <w:pPr>
        <w:tabs>
          <w:tab w:val="num" w:pos="540"/>
        </w:tabs>
        <w:ind w:left="540" w:hanging="360"/>
      </w:pPr>
      <w:rPr>
        <w:rFonts w:ascii="Wingdings" w:eastAsia="Times New Roman" w:hAnsi="Wingdings" w:cs="Tahoma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spreadsheet"/>
    <w:connectString w:val="Feuille de calcul entière"/>
    <w:query w:val="SELECT * FROM C:\Users\0901546\Desktop\OUTILS_SUIVI\P-E\VO-BD_PE.xlsx WHERE ((S = 'X'))"/>
    <w:dataSource r:id="rId2"/>
    <w:odso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type w:val="dbColumn"/>
        <w:name w:val="Fonction"/>
        <w:mappedName w:val="Fonction"/>
        <w:column w:val="25"/>
        <w:lid w:val="fr-FR"/>
      </w:fieldMapData>
      <w:fieldMapData>
        <w:column w:val="0"/>
        <w:lid w:val="fr-FR"/>
      </w:fieldMapData>
      <w:fieldMapData>
        <w:type w:val="dbColumn"/>
        <w:name w:val="Adresse1"/>
        <w:mappedName w:val="Adresse 1"/>
        <w:column w:val="11"/>
        <w:lid w:val="fr-FR"/>
      </w:fieldMapData>
      <w:fieldMapData>
        <w:type w:val="dbColumn"/>
        <w:name w:val="Adresse2"/>
        <w:mappedName w:val="Adresse 2"/>
        <w:column w:val="12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type w:val="dbColumn"/>
        <w:name w:val="Code_Postal"/>
        <w:mappedName w:val="Code postal"/>
        <w:column w:val="14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type w:val="dbColumn"/>
        <w:name w:val="Fax"/>
        <w:mappedName w:val="Télécopie (bureau)"/>
        <w:column w:val="17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type w:val="dbColumn"/>
        <w:name w:val="Adresse3"/>
        <w:mappedName w:val="Adresse 3"/>
        <w:column w:val="13"/>
        <w:lid w:val="fr-FR"/>
      </w:fieldMapData>
      <w:fieldMapData>
        <w:column w:val="0"/>
        <w:lid w:val="fr-FR"/>
      </w:fieldMapData>
      <w:recipientData r:id="rId3"/>
    </w:odso>
  </w:mailMerge>
  <w:defaultTabStop w:val="709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773"/>
    <w:rsid w:val="0000222D"/>
    <w:rsid w:val="00022E4F"/>
    <w:rsid w:val="00032134"/>
    <w:rsid w:val="00033DBF"/>
    <w:rsid w:val="000402A9"/>
    <w:rsid w:val="00042E52"/>
    <w:rsid w:val="00046EC9"/>
    <w:rsid w:val="00053BC8"/>
    <w:rsid w:val="00054D61"/>
    <w:rsid w:val="00056B06"/>
    <w:rsid w:val="0007067A"/>
    <w:rsid w:val="0007190E"/>
    <w:rsid w:val="00074CC0"/>
    <w:rsid w:val="00077A51"/>
    <w:rsid w:val="00081F7A"/>
    <w:rsid w:val="00083E4F"/>
    <w:rsid w:val="0009682F"/>
    <w:rsid w:val="000B036B"/>
    <w:rsid w:val="000C5008"/>
    <w:rsid w:val="000C6800"/>
    <w:rsid w:val="000C74DA"/>
    <w:rsid w:val="000D2366"/>
    <w:rsid w:val="000D4675"/>
    <w:rsid w:val="000F43FA"/>
    <w:rsid w:val="000F4977"/>
    <w:rsid w:val="000F7E0E"/>
    <w:rsid w:val="001005E0"/>
    <w:rsid w:val="001024A7"/>
    <w:rsid w:val="00103C26"/>
    <w:rsid w:val="00107CAE"/>
    <w:rsid w:val="001161CF"/>
    <w:rsid w:val="00133631"/>
    <w:rsid w:val="00135ED1"/>
    <w:rsid w:val="00137C27"/>
    <w:rsid w:val="0014033D"/>
    <w:rsid w:val="001404A9"/>
    <w:rsid w:val="001456D2"/>
    <w:rsid w:val="0015445E"/>
    <w:rsid w:val="00160658"/>
    <w:rsid w:val="00170B59"/>
    <w:rsid w:val="001824FE"/>
    <w:rsid w:val="00184242"/>
    <w:rsid w:val="00184B16"/>
    <w:rsid w:val="001A32D3"/>
    <w:rsid w:val="001A733E"/>
    <w:rsid w:val="001A7E0F"/>
    <w:rsid w:val="001A7E40"/>
    <w:rsid w:val="001C101B"/>
    <w:rsid w:val="001C5873"/>
    <w:rsid w:val="001C733A"/>
    <w:rsid w:val="001E7103"/>
    <w:rsid w:val="001F13E4"/>
    <w:rsid w:val="001F159D"/>
    <w:rsid w:val="001F25D4"/>
    <w:rsid w:val="001F75F2"/>
    <w:rsid w:val="00200D6B"/>
    <w:rsid w:val="00207F86"/>
    <w:rsid w:val="002234F2"/>
    <w:rsid w:val="00226DDF"/>
    <w:rsid w:val="00230204"/>
    <w:rsid w:val="0023292A"/>
    <w:rsid w:val="002534BD"/>
    <w:rsid w:val="002609C2"/>
    <w:rsid w:val="00262576"/>
    <w:rsid w:val="00263632"/>
    <w:rsid w:val="0027134C"/>
    <w:rsid w:val="00271801"/>
    <w:rsid w:val="00272B29"/>
    <w:rsid w:val="00277DD2"/>
    <w:rsid w:val="0028518E"/>
    <w:rsid w:val="00297A48"/>
    <w:rsid w:val="00297CAC"/>
    <w:rsid w:val="002A090E"/>
    <w:rsid w:val="002A71BA"/>
    <w:rsid w:val="002D34D6"/>
    <w:rsid w:val="002D4B9B"/>
    <w:rsid w:val="002E3077"/>
    <w:rsid w:val="002E5652"/>
    <w:rsid w:val="002E746F"/>
    <w:rsid w:val="002F2DFD"/>
    <w:rsid w:val="0030377D"/>
    <w:rsid w:val="00305CE6"/>
    <w:rsid w:val="00305DF8"/>
    <w:rsid w:val="00306B94"/>
    <w:rsid w:val="003115E3"/>
    <w:rsid w:val="00311CB7"/>
    <w:rsid w:val="00316EEE"/>
    <w:rsid w:val="003218C4"/>
    <w:rsid w:val="00325291"/>
    <w:rsid w:val="00337FCA"/>
    <w:rsid w:val="003443AE"/>
    <w:rsid w:val="00353B7B"/>
    <w:rsid w:val="003568A7"/>
    <w:rsid w:val="003712B8"/>
    <w:rsid w:val="00373C80"/>
    <w:rsid w:val="00376CB2"/>
    <w:rsid w:val="00377FDE"/>
    <w:rsid w:val="00381D85"/>
    <w:rsid w:val="003A17DF"/>
    <w:rsid w:val="003A375B"/>
    <w:rsid w:val="003B1572"/>
    <w:rsid w:val="003C364C"/>
    <w:rsid w:val="003C418F"/>
    <w:rsid w:val="003C4991"/>
    <w:rsid w:val="003E4129"/>
    <w:rsid w:val="00404729"/>
    <w:rsid w:val="004048C4"/>
    <w:rsid w:val="00404D62"/>
    <w:rsid w:val="00420983"/>
    <w:rsid w:val="00421E9C"/>
    <w:rsid w:val="0044023B"/>
    <w:rsid w:val="00443951"/>
    <w:rsid w:val="00443F8F"/>
    <w:rsid w:val="00444299"/>
    <w:rsid w:val="00445726"/>
    <w:rsid w:val="0046242E"/>
    <w:rsid w:val="00470210"/>
    <w:rsid w:val="00472E41"/>
    <w:rsid w:val="00482246"/>
    <w:rsid w:val="004A464A"/>
    <w:rsid w:val="004A54BF"/>
    <w:rsid w:val="004C68A7"/>
    <w:rsid w:val="004D4249"/>
    <w:rsid w:val="004D66F1"/>
    <w:rsid w:val="004E0D0B"/>
    <w:rsid w:val="004E33BB"/>
    <w:rsid w:val="004E72DF"/>
    <w:rsid w:val="004F5779"/>
    <w:rsid w:val="004F5E36"/>
    <w:rsid w:val="004F7F3F"/>
    <w:rsid w:val="00500CFB"/>
    <w:rsid w:val="00520093"/>
    <w:rsid w:val="005331C5"/>
    <w:rsid w:val="00545CE4"/>
    <w:rsid w:val="00546E0A"/>
    <w:rsid w:val="0054788B"/>
    <w:rsid w:val="00550D14"/>
    <w:rsid w:val="005513BA"/>
    <w:rsid w:val="00557751"/>
    <w:rsid w:val="00563A23"/>
    <w:rsid w:val="00563B95"/>
    <w:rsid w:val="005709B8"/>
    <w:rsid w:val="00576081"/>
    <w:rsid w:val="00582901"/>
    <w:rsid w:val="0058370F"/>
    <w:rsid w:val="00594A79"/>
    <w:rsid w:val="005972DA"/>
    <w:rsid w:val="005A1100"/>
    <w:rsid w:val="005A765A"/>
    <w:rsid w:val="005B020F"/>
    <w:rsid w:val="005B0EA0"/>
    <w:rsid w:val="005C459F"/>
    <w:rsid w:val="005E0BC9"/>
    <w:rsid w:val="005F0D46"/>
    <w:rsid w:val="00601875"/>
    <w:rsid w:val="00613307"/>
    <w:rsid w:val="0062017A"/>
    <w:rsid w:val="00624A12"/>
    <w:rsid w:val="006279E1"/>
    <w:rsid w:val="0063275C"/>
    <w:rsid w:val="006442E2"/>
    <w:rsid w:val="006659CB"/>
    <w:rsid w:val="0067567E"/>
    <w:rsid w:val="006818DA"/>
    <w:rsid w:val="006A59DE"/>
    <w:rsid w:val="006B4403"/>
    <w:rsid w:val="006B5B39"/>
    <w:rsid w:val="006C3D94"/>
    <w:rsid w:val="006D0507"/>
    <w:rsid w:val="006D7350"/>
    <w:rsid w:val="006E1567"/>
    <w:rsid w:val="006E2450"/>
    <w:rsid w:val="006E6CE1"/>
    <w:rsid w:val="007113AD"/>
    <w:rsid w:val="00716971"/>
    <w:rsid w:val="00716FCE"/>
    <w:rsid w:val="007219D7"/>
    <w:rsid w:val="00723261"/>
    <w:rsid w:val="007272C7"/>
    <w:rsid w:val="00735400"/>
    <w:rsid w:val="007359CD"/>
    <w:rsid w:val="00736282"/>
    <w:rsid w:val="00756186"/>
    <w:rsid w:val="007569CB"/>
    <w:rsid w:val="00760B27"/>
    <w:rsid w:val="007644A2"/>
    <w:rsid w:val="00766AA5"/>
    <w:rsid w:val="0078612D"/>
    <w:rsid w:val="007A214B"/>
    <w:rsid w:val="007A75AF"/>
    <w:rsid w:val="007C60C3"/>
    <w:rsid w:val="007D0581"/>
    <w:rsid w:val="007D08FD"/>
    <w:rsid w:val="007D5E46"/>
    <w:rsid w:val="007E0098"/>
    <w:rsid w:val="007E1A59"/>
    <w:rsid w:val="007E5682"/>
    <w:rsid w:val="007E6E21"/>
    <w:rsid w:val="007F7AB8"/>
    <w:rsid w:val="00810FF6"/>
    <w:rsid w:val="00830C75"/>
    <w:rsid w:val="00833372"/>
    <w:rsid w:val="0083420C"/>
    <w:rsid w:val="00835680"/>
    <w:rsid w:val="00835F27"/>
    <w:rsid w:val="00846209"/>
    <w:rsid w:val="00852AA9"/>
    <w:rsid w:val="008534AC"/>
    <w:rsid w:val="00864FFC"/>
    <w:rsid w:val="008732A4"/>
    <w:rsid w:val="00876995"/>
    <w:rsid w:val="0089007A"/>
    <w:rsid w:val="00892358"/>
    <w:rsid w:val="008A379D"/>
    <w:rsid w:val="008A67FB"/>
    <w:rsid w:val="008B0099"/>
    <w:rsid w:val="008B00AE"/>
    <w:rsid w:val="008B35CC"/>
    <w:rsid w:val="008B606B"/>
    <w:rsid w:val="008B6578"/>
    <w:rsid w:val="008C6ACB"/>
    <w:rsid w:val="008D7D18"/>
    <w:rsid w:val="008E037C"/>
    <w:rsid w:val="008F49CB"/>
    <w:rsid w:val="008F7476"/>
    <w:rsid w:val="008F7715"/>
    <w:rsid w:val="00905722"/>
    <w:rsid w:val="009067BE"/>
    <w:rsid w:val="00907A18"/>
    <w:rsid w:val="00910468"/>
    <w:rsid w:val="00914306"/>
    <w:rsid w:val="009273E0"/>
    <w:rsid w:val="00952AC9"/>
    <w:rsid w:val="00963673"/>
    <w:rsid w:val="00967759"/>
    <w:rsid w:val="009678D7"/>
    <w:rsid w:val="00984CE8"/>
    <w:rsid w:val="00984E81"/>
    <w:rsid w:val="00993C48"/>
    <w:rsid w:val="00994ABF"/>
    <w:rsid w:val="0099536D"/>
    <w:rsid w:val="009A7773"/>
    <w:rsid w:val="009E3032"/>
    <w:rsid w:val="009E409F"/>
    <w:rsid w:val="009F2198"/>
    <w:rsid w:val="00A06503"/>
    <w:rsid w:val="00A115D0"/>
    <w:rsid w:val="00A20EB3"/>
    <w:rsid w:val="00A336CB"/>
    <w:rsid w:val="00A35AE9"/>
    <w:rsid w:val="00A44EC4"/>
    <w:rsid w:val="00A45F5D"/>
    <w:rsid w:val="00A567C1"/>
    <w:rsid w:val="00A57BB9"/>
    <w:rsid w:val="00A61BDC"/>
    <w:rsid w:val="00A672A0"/>
    <w:rsid w:val="00A67599"/>
    <w:rsid w:val="00A71E35"/>
    <w:rsid w:val="00A775ED"/>
    <w:rsid w:val="00A806D8"/>
    <w:rsid w:val="00A85210"/>
    <w:rsid w:val="00A90739"/>
    <w:rsid w:val="00AA2A7D"/>
    <w:rsid w:val="00AB3461"/>
    <w:rsid w:val="00AB62FD"/>
    <w:rsid w:val="00AC1336"/>
    <w:rsid w:val="00AC6B4B"/>
    <w:rsid w:val="00AD0478"/>
    <w:rsid w:val="00AE5C0D"/>
    <w:rsid w:val="00AE735E"/>
    <w:rsid w:val="00AF25C5"/>
    <w:rsid w:val="00AF7817"/>
    <w:rsid w:val="00B000EA"/>
    <w:rsid w:val="00B01586"/>
    <w:rsid w:val="00B01DA5"/>
    <w:rsid w:val="00B03258"/>
    <w:rsid w:val="00B120FC"/>
    <w:rsid w:val="00B130A4"/>
    <w:rsid w:val="00B23E11"/>
    <w:rsid w:val="00B40605"/>
    <w:rsid w:val="00B45009"/>
    <w:rsid w:val="00B6545D"/>
    <w:rsid w:val="00B671E8"/>
    <w:rsid w:val="00B94D52"/>
    <w:rsid w:val="00BA7793"/>
    <w:rsid w:val="00BC0B5E"/>
    <w:rsid w:val="00BD0278"/>
    <w:rsid w:val="00BD1406"/>
    <w:rsid w:val="00BD43CF"/>
    <w:rsid w:val="00BD54D1"/>
    <w:rsid w:val="00BE3BE4"/>
    <w:rsid w:val="00BE5477"/>
    <w:rsid w:val="00BF783C"/>
    <w:rsid w:val="00C0078A"/>
    <w:rsid w:val="00C16AB8"/>
    <w:rsid w:val="00C24071"/>
    <w:rsid w:val="00C25B02"/>
    <w:rsid w:val="00C26E4E"/>
    <w:rsid w:val="00C31143"/>
    <w:rsid w:val="00C36681"/>
    <w:rsid w:val="00C369C4"/>
    <w:rsid w:val="00C44738"/>
    <w:rsid w:val="00C54077"/>
    <w:rsid w:val="00C54288"/>
    <w:rsid w:val="00C7022A"/>
    <w:rsid w:val="00C71495"/>
    <w:rsid w:val="00C8160D"/>
    <w:rsid w:val="00C96C18"/>
    <w:rsid w:val="00CA04A2"/>
    <w:rsid w:val="00CA1D3A"/>
    <w:rsid w:val="00CA30BC"/>
    <w:rsid w:val="00CC2F53"/>
    <w:rsid w:val="00CC38CE"/>
    <w:rsid w:val="00CC5818"/>
    <w:rsid w:val="00CD4EDB"/>
    <w:rsid w:val="00CE0250"/>
    <w:rsid w:val="00CE19E4"/>
    <w:rsid w:val="00CE3D62"/>
    <w:rsid w:val="00D00AFA"/>
    <w:rsid w:val="00D129CB"/>
    <w:rsid w:val="00D210C6"/>
    <w:rsid w:val="00D2505A"/>
    <w:rsid w:val="00D25979"/>
    <w:rsid w:val="00D27CFD"/>
    <w:rsid w:val="00D33DF2"/>
    <w:rsid w:val="00D40CFE"/>
    <w:rsid w:val="00D44D89"/>
    <w:rsid w:val="00D47E34"/>
    <w:rsid w:val="00D50884"/>
    <w:rsid w:val="00D73CEE"/>
    <w:rsid w:val="00D77672"/>
    <w:rsid w:val="00D8193C"/>
    <w:rsid w:val="00D86390"/>
    <w:rsid w:val="00D926B5"/>
    <w:rsid w:val="00DA04AC"/>
    <w:rsid w:val="00DA47EB"/>
    <w:rsid w:val="00DA5F23"/>
    <w:rsid w:val="00DA607A"/>
    <w:rsid w:val="00DB3D02"/>
    <w:rsid w:val="00DB4788"/>
    <w:rsid w:val="00DB4F76"/>
    <w:rsid w:val="00DB7701"/>
    <w:rsid w:val="00DD1894"/>
    <w:rsid w:val="00DD5303"/>
    <w:rsid w:val="00DD55DF"/>
    <w:rsid w:val="00DE0718"/>
    <w:rsid w:val="00E02424"/>
    <w:rsid w:val="00E024A4"/>
    <w:rsid w:val="00E26EB2"/>
    <w:rsid w:val="00E43159"/>
    <w:rsid w:val="00E51EF8"/>
    <w:rsid w:val="00E64807"/>
    <w:rsid w:val="00E72E5A"/>
    <w:rsid w:val="00E77386"/>
    <w:rsid w:val="00E9751F"/>
    <w:rsid w:val="00EB0B19"/>
    <w:rsid w:val="00EB5AFB"/>
    <w:rsid w:val="00ED7FC2"/>
    <w:rsid w:val="00F178FD"/>
    <w:rsid w:val="00F2463D"/>
    <w:rsid w:val="00F27980"/>
    <w:rsid w:val="00F31B2F"/>
    <w:rsid w:val="00F32F4C"/>
    <w:rsid w:val="00F45269"/>
    <w:rsid w:val="00F45759"/>
    <w:rsid w:val="00F46835"/>
    <w:rsid w:val="00F50D44"/>
    <w:rsid w:val="00F5642F"/>
    <w:rsid w:val="00FA35D2"/>
    <w:rsid w:val="00FA3B2C"/>
    <w:rsid w:val="00FA687A"/>
    <w:rsid w:val="00FC3ADF"/>
    <w:rsid w:val="00FD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5:docId w15:val="{302F4B76-B063-4D62-86BC-70933DD70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42F"/>
    <w:rPr>
      <w:rFonts w:ascii="Tahoma" w:hAnsi="Tahoma" w:cs="Verdana"/>
      <w:sz w:val="18"/>
      <w:szCs w:val="18"/>
    </w:rPr>
  </w:style>
  <w:style w:type="paragraph" w:styleId="Titre1">
    <w:name w:val="heading 1"/>
    <w:basedOn w:val="Normal"/>
    <w:next w:val="Normal"/>
    <w:qFormat/>
    <w:rsid w:val="00984E81"/>
    <w:pPr>
      <w:keepNext/>
      <w:pBdr>
        <w:top w:val="double" w:sz="4" w:space="6" w:color="auto"/>
        <w:left w:val="double" w:sz="4" w:space="4" w:color="auto"/>
        <w:bottom w:val="double" w:sz="4" w:space="6" w:color="auto"/>
        <w:right w:val="double" w:sz="4" w:space="4" w:color="auto"/>
      </w:pBdr>
      <w:shd w:val="clear" w:color="auto" w:fill="F3F3F3"/>
      <w:spacing w:after="360"/>
      <w:ind w:left="1134" w:right="1134"/>
      <w:jc w:val="center"/>
      <w:outlineLvl w:val="0"/>
    </w:pPr>
    <w:rPr>
      <w:rFonts w:ascii="Arial Black" w:hAnsi="Arial Black" w:cs="Arial"/>
      <w:bCs/>
      <w:caps/>
      <w:color w:val="008000"/>
      <w:kern w:val="32"/>
      <w:sz w:val="36"/>
      <w:szCs w:val="32"/>
    </w:rPr>
  </w:style>
  <w:style w:type="paragraph" w:styleId="Titre2">
    <w:name w:val="heading 2"/>
    <w:basedOn w:val="Normal"/>
    <w:next w:val="Normal"/>
    <w:qFormat/>
    <w:rsid w:val="001024A7"/>
    <w:pPr>
      <w:keepNext/>
      <w:spacing w:before="240" w:after="240"/>
      <w:ind w:left="851"/>
      <w:outlineLvl w:val="1"/>
    </w:pPr>
    <w:rPr>
      <w:rFonts w:cs="Arial"/>
      <w:b/>
      <w:bCs/>
      <w:iCs/>
      <w:smallCaps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re3">
    <w:name w:val="heading 3"/>
    <w:basedOn w:val="Normal"/>
    <w:next w:val="Normal"/>
    <w:qFormat/>
    <w:rsid w:val="001024A7"/>
    <w:pPr>
      <w:keepNext/>
      <w:spacing w:before="120" w:after="120"/>
      <w:ind w:left="851"/>
      <w:outlineLvl w:val="2"/>
    </w:pPr>
    <w:rPr>
      <w:rFonts w:cs="Arial"/>
      <w:b/>
      <w:bCs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D77672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D77672"/>
    <w:pPr>
      <w:tabs>
        <w:tab w:val="center" w:pos="4536"/>
        <w:tab w:val="right" w:pos="9072"/>
      </w:tabs>
    </w:pPr>
  </w:style>
  <w:style w:type="paragraph" w:customStyle="1" w:styleId="DestinataireetSignataire">
    <w:name w:val="Destinataire et Signataire"/>
    <w:basedOn w:val="Normal"/>
    <w:rsid w:val="004A464A"/>
    <w:pPr>
      <w:ind w:left="5670"/>
    </w:pPr>
  </w:style>
  <w:style w:type="paragraph" w:customStyle="1" w:styleId="CorpsTexte">
    <w:name w:val="Corps Texte"/>
    <w:basedOn w:val="Normal"/>
    <w:rsid w:val="00984E81"/>
    <w:pPr>
      <w:spacing w:after="240"/>
      <w:ind w:left="1134"/>
      <w:jc w:val="both"/>
    </w:pPr>
  </w:style>
  <w:style w:type="character" w:styleId="Numrodepage">
    <w:name w:val="page number"/>
    <w:basedOn w:val="Policepardfaut"/>
    <w:rsid w:val="009678D7"/>
  </w:style>
  <w:style w:type="character" w:styleId="Lienhypertexte">
    <w:name w:val="Hyperlink"/>
    <w:rsid w:val="008732A4"/>
    <w:rPr>
      <w:color w:val="0000FF"/>
      <w:u w:val="single"/>
    </w:rPr>
  </w:style>
  <w:style w:type="paragraph" w:customStyle="1" w:styleId="StyleDestinataireetSignataireInterligne15ligne">
    <w:name w:val="Style Destinataire et Signataire + Interligne : 15 ligne"/>
    <w:basedOn w:val="DestinataireetSignataire"/>
    <w:rsid w:val="00E43159"/>
    <w:pPr>
      <w:spacing w:line="360" w:lineRule="auto"/>
    </w:pPr>
  </w:style>
  <w:style w:type="paragraph" w:customStyle="1" w:styleId="Retraitcorpsdetexte21">
    <w:name w:val="Retrait corps de texte 21"/>
    <w:basedOn w:val="Normal"/>
    <w:rsid w:val="005709B8"/>
    <w:pPr>
      <w:tabs>
        <w:tab w:val="left" w:pos="-1418"/>
        <w:tab w:val="left" w:pos="4536"/>
      </w:tabs>
      <w:overflowPunct w:val="0"/>
      <w:autoSpaceDE w:val="0"/>
      <w:autoSpaceDN w:val="0"/>
      <w:adjustRightInd w:val="0"/>
      <w:spacing w:before="400"/>
      <w:ind w:left="2410" w:hanging="425"/>
      <w:jc w:val="center"/>
      <w:textAlignment w:val="baseline"/>
    </w:pPr>
    <w:rPr>
      <w:rFonts w:ascii="Times New Roman" w:hAnsi="Times New Roman" w:cs="Times New Roman"/>
      <w:b/>
      <w:sz w:val="20"/>
      <w:szCs w:val="20"/>
      <w:u w:val="single"/>
      <w:lang w:val="fr-CA"/>
    </w:rPr>
  </w:style>
  <w:style w:type="table" w:styleId="Grilledutableau">
    <w:name w:val="Table Grid"/>
    <w:basedOn w:val="TableauNormal"/>
    <w:rsid w:val="005709B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sdetexte21">
    <w:name w:val="Corps de texte 21"/>
    <w:basedOn w:val="Normal"/>
    <w:rsid w:val="005709B8"/>
    <w:pPr>
      <w:tabs>
        <w:tab w:val="left" w:pos="-1418"/>
        <w:tab w:val="left" w:pos="4536"/>
      </w:tabs>
      <w:overflowPunct w:val="0"/>
      <w:autoSpaceDE w:val="0"/>
      <w:autoSpaceDN w:val="0"/>
      <w:adjustRightInd w:val="0"/>
      <w:spacing w:before="200"/>
      <w:ind w:left="1985"/>
      <w:textAlignment w:val="baseline"/>
    </w:pPr>
    <w:rPr>
      <w:rFonts w:ascii="Times New Roman" w:hAnsi="Times New Roman" w:cs="Times New Roman"/>
      <w:sz w:val="20"/>
      <w:szCs w:val="20"/>
      <w:lang w:val="fr-CA"/>
    </w:rPr>
  </w:style>
  <w:style w:type="paragraph" w:customStyle="1" w:styleId="socit">
    <w:name w:val="société"/>
    <w:basedOn w:val="Normal"/>
    <w:rsid w:val="005709B8"/>
    <w:pPr>
      <w:overflowPunct w:val="0"/>
      <w:autoSpaceDE w:val="0"/>
      <w:autoSpaceDN w:val="0"/>
      <w:adjustRightInd w:val="0"/>
      <w:ind w:left="4536" w:right="-57"/>
      <w:textAlignment w:val="baseline"/>
    </w:pPr>
    <w:rPr>
      <w:rFonts w:ascii="Times New Roman" w:hAnsi="Times New Roman" w:cs="Times New Roman"/>
      <w:b/>
      <w:sz w:val="20"/>
      <w:szCs w:val="20"/>
      <w:lang w:val="fr-CA"/>
    </w:rPr>
  </w:style>
  <w:style w:type="paragraph" w:styleId="Textedebulles">
    <w:name w:val="Balloon Text"/>
    <w:basedOn w:val="Normal"/>
    <w:link w:val="TextedebullesCar"/>
    <w:rsid w:val="00AB3461"/>
    <w:rPr>
      <w:rFonts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B3461"/>
    <w:rPr>
      <w:rFonts w:ascii="Tahoma" w:hAnsi="Tahoma" w:cs="Tahoma"/>
      <w:sz w:val="16"/>
      <w:szCs w:val="16"/>
    </w:rPr>
  </w:style>
  <w:style w:type="paragraph" w:styleId="Sous-titre">
    <w:name w:val="Subtitle"/>
    <w:basedOn w:val="Normal"/>
    <w:next w:val="Normal"/>
    <w:link w:val="Sous-titreCar"/>
    <w:qFormat/>
    <w:rsid w:val="00AB3461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rsid w:val="00AB346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3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www.afpa.fr/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www.afpa.fr/" TargetMode="Externa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0901546\Desktop\OUTILS_SUIVI\P-E\VO-BD_PE.xlsx" TargetMode="External"/><Relationship Id="rId1" Type="http://schemas.openxmlformats.org/officeDocument/2006/relationships/attachedTemplate" Target="file:///c:\Users\marcus\Documents\Action%20en%20cours\Papier%20en-t&#234;te%20BERNES%20%20DA%2001-09-2008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D561F6BAA366438DDF7D7CE33F6775" ma:contentTypeVersion="0" ma:contentTypeDescription="Crée un document." ma:contentTypeScope="" ma:versionID="fb1c4a669fdc0ca5ce59cfe9cec1c548">
  <xsd:schema xmlns:xsd="http://www.w3.org/2001/XMLSchema" xmlns:p="http://schemas.microsoft.com/office/2006/metadata/properties" xmlns:ns2="60e6a8c9-4d94-4377-a3b9-517abd66930b" targetNamespace="http://schemas.microsoft.com/office/2006/metadata/properties" ma:root="true" ma:fieldsID="aa24fc03b4f4e3df7bef58e1148a5247" ns2:_="">
    <xsd:import namespace="60e6a8c9-4d94-4377-a3b9-517abd66930b"/>
    <xsd:element name="properties">
      <xsd:complexType>
        <xsd:sequence>
          <xsd:element name="documentManagement">
            <xsd:complexType>
              <xsd:all>
                <xsd:element ref="ns2:Nom_x0020_de_x0020_fichier" minOccurs="0"/>
                <xsd:element ref="ns2:R_x00e9_f_x00e9_rence" minOccurs="0"/>
                <xsd:element ref="ns2:liens" minOccurs="0"/>
                <xsd:element ref="ns2:Commentaire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60e6a8c9-4d94-4377-a3b9-517abd66930b" elementFormDefault="qualified">
    <xsd:import namespace="http://schemas.microsoft.com/office/2006/documentManagement/types"/>
    <xsd:element name="Nom_x0020_de_x0020_fichier" ma:index="8" nillable="true" ma:displayName="Nom de fichier" ma:internalName="Nom_x0020_de_x0020_fichier">
      <xsd:simpleType>
        <xsd:restriction base="dms:Text">
          <xsd:maxLength value="255"/>
        </xsd:restriction>
      </xsd:simpleType>
    </xsd:element>
    <xsd:element name="R_x00e9_f_x00e9_rence" ma:index="9" nillable="true" ma:displayName="Référence" ma:internalName="R_x00e9_f_x00e9_rence">
      <xsd:simpleType>
        <xsd:restriction base="dms:Text">
          <xsd:maxLength value="255"/>
        </xsd:restriction>
      </xsd:simpleType>
    </xsd:element>
    <xsd:element name="liens" ma:index="10" nillable="true" ma:displayName="liens" ma:internalName="liens">
      <xsd:simpleType>
        <xsd:restriction base="dms:Text">
          <xsd:maxLength value="255"/>
        </xsd:restriction>
      </xsd:simpleType>
    </xsd:element>
    <xsd:element name="Commentaires" ma:index="11" nillable="true" ma:displayName="Commentaires" ma:internalName="Commentaires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 ma:readOnly="true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aires xmlns="60e6a8c9-4d94-4377-a3b9-517abd66930b" xsi:nil="true"/>
    <R_x00e9_f_x00e9_rence xmlns="60e6a8c9-4d94-4377-a3b9-517abd66930b" xsi:nil="true"/>
    <liens xmlns="60e6a8c9-4d94-4377-a3b9-517abd66930b" xsi:nil="true"/>
    <Nom_x0020_de_x0020_fichier xmlns="60e6a8c9-4d94-4377-a3b9-517abd66930b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592A03-D093-497A-9FDF-5EF483122C4D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069A4DA8-6936-45C8-BF6B-21C6A27B84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AD3FB9-6A94-4283-8F9C-4BAB5B13DE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e6a8c9-4d94-4377-a3b9-517abd66930b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5574265-D558-40A4-B906-1D24E68A8ED5}">
  <ds:schemaRefs>
    <ds:schemaRef ds:uri="http://schemas.microsoft.com/office/2006/metadata/properties"/>
    <ds:schemaRef ds:uri="http://schemas.microsoft.com/office/infopath/2007/PartnerControls"/>
    <ds:schemaRef ds:uri="60e6a8c9-4d94-4377-a3b9-517abd66930b"/>
  </ds:schemaRefs>
</ds:datastoreItem>
</file>

<file path=customXml/itemProps5.xml><?xml version="1.0" encoding="utf-8"?>
<ds:datastoreItem xmlns:ds="http://schemas.openxmlformats.org/officeDocument/2006/customXml" ds:itemID="{04F8C2C2-55B1-406B-AF89-CE91AB97C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Papier en-tête BERNES  DA 01-09-2008.dot</Template>
  <TotalTime>267</TotalTime>
  <Pages>2</Pages>
  <Words>1066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Trames</vt:lpstr>
    </vt:vector>
  </TitlesOfParts>
  <Company>AFPA</Company>
  <LinksUpToDate>false</LinksUpToDate>
  <CharactersWithSpaces>6919</CharactersWithSpaces>
  <SharedDoc>false</SharedDoc>
  <HLinks>
    <vt:vector size="12" baseType="variant">
      <vt:variant>
        <vt:i4>6684721</vt:i4>
      </vt:variant>
      <vt:variant>
        <vt:i4>9</vt:i4>
      </vt:variant>
      <vt:variant>
        <vt:i4>0</vt:i4>
      </vt:variant>
      <vt:variant>
        <vt:i4>5</vt:i4>
      </vt:variant>
      <vt:variant>
        <vt:lpwstr>http://www.afpa.fr/</vt:lpwstr>
      </vt:variant>
      <vt:variant>
        <vt:lpwstr/>
      </vt:variant>
      <vt:variant>
        <vt:i4>6684721</vt:i4>
      </vt:variant>
      <vt:variant>
        <vt:i4>0</vt:i4>
      </vt:variant>
      <vt:variant>
        <vt:i4>0</vt:i4>
      </vt:variant>
      <vt:variant>
        <vt:i4>5</vt:i4>
      </vt:variant>
      <vt:variant>
        <vt:lpwstr>http://www.afpa.fr/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Trames</dc:title>
  <dc:subject/>
  <dc:creator>France</dc:creator>
  <cp:keywords/>
  <cp:lastModifiedBy>Malbec Christine</cp:lastModifiedBy>
  <cp:revision>71</cp:revision>
  <cp:lastPrinted>2019-10-24T12:26:00Z</cp:lastPrinted>
  <dcterms:created xsi:type="dcterms:W3CDTF">2017-01-29T17:20:00Z</dcterms:created>
  <dcterms:modified xsi:type="dcterms:W3CDTF">2020-10-30T17:58:00Z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